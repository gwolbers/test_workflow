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D5A798" w14:textId="079D6C3F" w:rsidR="00E33EDD" w:rsidRPr="00F62F31" w:rsidRDefault="00E33EDD" w:rsidP="00E33EDD">
      <w:pPr>
        <w:pStyle w:val="Kop4"/>
      </w:pPr>
      <w:bookmarkStart w:id="136" w:name="_Ref_95f29f01716fb0cba8279017074037dc_15"/>
      <w:r w:rsidRPr="00F62F31">
        <w:t>Overgangsfase</w:t>
      </w:r>
      <w:bookmarkEnd w:id="136"/>
    </w:p>
    <w:p w14:paraId="62DC6036" w14:textId="3447AB23" w:rsidR="003A2FBC" w:rsidRDefault="007C55DE" w:rsidP="00C74FA5">
      <w:pPr>
        <w:rPr>
          <w:bCs/>
        </w:rPr>
      </w:pPr>
      <w:r>
        <w:rPr>
          <w:bCs/>
        </w:rPr>
        <w:t xml:space="preserve">Het overgangsrecht kan per soort programma verschillen. </w:t>
      </w:r>
      <w:r w:rsidR="00DD3436">
        <w:rPr>
          <w:bCs/>
        </w:rPr>
        <w:t xml:space="preserve">Hieronder volgt een korte opsomming </w:t>
      </w:r>
      <w:r w:rsidR="00863B4D">
        <w:rPr>
          <w:bCs/>
        </w:rPr>
        <w:t xml:space="preserve">hiervan. </w:t>
      </w:r>
    </w:p>
    <w:p w14:paraId="5EE0EF90" w14:textId="77777777" w:rsidR="00471D6C" w:rsidRDefault="00471D6C" w:rsidP="00C74FA5">
      <w:pPr>
        <w:rPr>
          <w:bCs/>
        </w:rPr>
      </w:pPr>
    </w:p>
    <w:p w14:paraId="54051153" w14:textId="77777777" w:rsidR="00DA31FD" w:rsidRDefault="0007414E" w:rsidP="00C74FA5">
      <w:pPr>
        <w:rPr>
          <w:bCs/>
        </w:rPr>
      </w:pPr>
      <w:r w:rsidRPr="0007414E">
        <w:rPr>
          <w:bCs/>
        </w:rPr>
        <w:t>Verplichte programma’s:</w:t>
      </w:r>
    </w:p>
    <w:p w14:paraId="619C28A9" w14:textId="54D109AD" w:rsidR="00DA31FD" w:rsidRDefault="0007414E" w:rsidP="00C74FA5">
      <w:pPr>
        <w:rPr>
          <w:bCs/>
        </w:rPr>
      </w:pPr>
      <w:r w:rsidRPr="0007414E">
        <w:rPr>
          <w:bCs/>
        </w:rPr>
        <w:t>Overgangsrecht regelt dat verplichte programma</w:t>
      </w:r>
      <w:r w:rsidR="00337B29">
        <w:rPr>
          <w:bCs/>
        </w:rPr>
        <w:t>’</w:t>
      </w:r>
      <w:r w:rsidRPr="0007414E">
        <w:rPr>
          <w:bCs/>
        </w:rPr>
        <w:t>s op</w:t>
      </w:r>
      <w:r w:rsidR="00337B29">
        <w:rPr>
          <w:bCs/>
        </w:rPr>
        <w:t xml:space="preserve"> </w:t>
      </w:r>
      <w:r w:rsidRPr="0007414E">
        <w:rPr>
          <w:bCs/>
        </w:rPr>
        <w:t>grond van het oude recht blijven gelden onder de</w:t>
      </w:r>
      <w:r w:rsidR="005228D7">
        <w:rPr>
          <w:bCs/>
        </w:rPr>
        <w:t xml:space="preserve"> </w:t>
      </w:r>
      <w:r w:rsidRPr="0007414E">
        <w:rPr>
          <w:bCs/>
        </w:rPr>
        <w:t>Omgevingswet.</w:t>
      </w:r>
      <w:r w:rsidR="005228D7">
        <w:rPr>
          <w:bCs/>
        </w:rPr>
        <w:t xml:space="preserve"> </w:t>
      </w:r>
      <w:r w:rsidRPr="0007414E">
        <w:rPr>
          <w:bCs/>
        </w:rPr>
        <w:t>Het Europese recht bepaalt de datum waarop</w:t>
      </w:r>
      <w:r w:rsidR="005228D7">
        <w:rPr>
          <w:bCs/>
        </w:rPr>
        <w:t xml:space="preserve"> </w:t>
      </w:r>
      <w:r w:rsidRPr="0007414E">
        <w:rPr>
          <w:bCs/>
        </w:rPr>
        <w:t>vernieuwing nodig is.</w:t>
      </w:r>
    </w:p>
    <w:p w14:paraId="6AEA6C41" w14:textId="77777777" w:rsidR="00DA31FD" w:rsidRDefault="00DA31FD" w:rsidP="00C74FA5">
      <w:pPr>
        <w:rPr>
          <w:bCs/>
        </w:rPr>
      </w:pPr>
    </w:p>
    <w:p w14:paraId="0540A678" w14:textId="3F1E513B" w:rsidR="00836838" w:rsidRDefault="0007414E" w:rsidP="00C74FA5">
      <w:pPr>
        <w:rPr>
          <w:bCs/>
        </w:rPr>
      </w:pPr>
      <w:r w:rsidRPr="0007414E">
        <w:rPr>
          <w:bCs/>
        </w:rPr>
        <w:t>Onverplichte programma’s:</w:t>
      </w:r>
    </w:p>
    <w:p w14:paraId="2DFA2B7D" w14:textId="1907620D" w:rsidR="00836838" w:rsidRDefault="00A639BD" w:rsidP="00C74FA5">
      <w:pPr>
        <w:rPr>
          <w:bCs/>
        </w:rPr>
      </w:pPr>
      <w:r>
        <w:rPr>
          <w:bCs/>
        </w:rPr>
        <w:t>Hiervoor is g</w:t>
      </w:r>
      <w:r w:rsidR="0007414E" w:rsidRPr="0007414E">
        <w:rPr>
          <w:bCs/>
        </w:rPr>
        <w:t>een standaard overgangsrecht</w:t>
      </w:r>
      <w:r>
        <w:rPr>
          <w:bCs/>
        </w:rPr>
        <w:t xml:space="preserve"> geregeld</w:t>
      </w:r>
      <w:r w:rsidR="0007414E" w:rsidRPr="0007414E">
        <w:rPr>
          <w:bCs/>
        </w:rPr>
        <w:t>. Onverplichte</w:t>
      </w:r>
      <w:r w:rsidR="00057391">
        <w:rPr>
          <w:bCs/>
        </w:rPr>
        <w:t xml:space="preserve"> </w:t>
      </w:r>
      <w:r w:rsidR="0007414E" w:rsidRPr="0007414E">
        <w:rPr>
          <w:bCs/>
        </w:rPr>
        <w:t>programma’s zijn vaak buitenwettelijke figuren.</w:t>
      </w:r>
      <w:r w:rsidR="00057391">
        <w:rPr>
          <w:bCs/>
        </w:rPr>
        <w:t xml:space="preserve"> </w:t>
      </w:r>
      <w:r w:rsidR="0007414E" w:rsidRPr="0007414E">
        <w:rPr>
          <w:bCs/>
        </w:rPr>
        <w:t xml:space="preserve">Via </w:t>
      </w:r>
      <w:r w:rsidR="00782915">
        <w:rPr>
          <w:bCs/>
        </w:rPr>
        <w:t xml:space="preserve">de </w:t>
      </w:r>
      <w:r w:rsidR="0007414E" w:rsidRPr="0007414E">
        <w:rPr>
          <w:bCs/>
        </w:rPr>
        <w:t xml:space="preserve">Invoeringswet </w:t>
      </w:r>
      <w:r w:rsidR="00782915">
        <w:rPr>
          <w:bCs/>
        </w:rPr>
        <w:t>is</w:t>
      </w:r>
      <w:r w:rsidR="00564526">
        <w:rPr>
          <w:bCs/>
        </w:rPr>
        <w:t xml:space="preserve"> er</w:t>
      </w:r>
      <w:r w:rsidR="00782915">
        <w:rPr>
          <w:bCs/>
        </w:rPr>
        <w:t xml:space="preserve"> </w:t>
      </w:r>
      <w:r w:rsidR="0007414E" w:rsidRPr="0007414E">
        <w:rPr>
          <w:bCs/>
        </w:rPr>
        <w:t>een gelijkstellingsartikel voor</w:t>
      </w:r>
      <w:r w:rsidR="00441467">
        <w:rPr>
          <w:bCs/>
        </w:rPr>
        <w:t xml:space="preserve"> </w:t>
      </w:r>
      <w:r w:rsidR="0007414E" w:rsidRPr="0007414E">
        <w:rPr>
          <w:bCs/>
        </w:rPr>
        <w:t>programma’s die zijn vastgesteld op of na 23 maart</w:t>
      </w:r>
      <w:r w:rsidR="00863B4D">
        <w:rPr>
          <w:bCs/>
        </w:rPr>
        <w:t xml:space="preserve"> </w:t>
      </w:r>
      <w:r w:rsidR="0007414E" w:rsidRPr="0007414E">
        <w:rPr>
          <w:bCs/>
        </w:rPr>
        <w:t>2016 (publicatie Ow) en voldoen aan criteria van art. 3.4</w:t>
      </w:r>
      <w:r w:rsidR="00863B4D">
        <w:rPr>
          <w:bCs/>
        </w:rPr>
        <w:t xml:space="preserve"> </w:t>
      </w:r>
      <w:r w:rsidR="0007414E" w:rsidRPr="0007414E">
        <w:rPr>
          <w:bCs/>
        </w:rPr>
        <w:t xml:space="preserve">en 3.5 van de Omgevingswet. </w:t>
      </w:r>
      <w:r w:rsidR="0029503F">
        <w:rPr>
          <w:bCs/>
        </w:rPr>
        <w:t>O</w:t>
      </w:r>
      <w:r w:rsidR="0007414E" w:rsidRPr="0007414E">
        <w:rPr>
          <w:bCs/>
        </w:rPr>
        <w:t>udere</w:t>
      </w:r>
      <w:r w:rsidR="00057391">
        <w:rPr>
          <w:bCs/>
        </w:rPr>
        <w:t xml:space="preserve"> </w:t>
      </w:r>
      <w:r w:rsidR="0007414E" w:rsidRPr="0007414E">
        <w:rPr>
          <w:bCs/>
        </w:rPr>
        <w:t>beleidsplannen blijven gelde</w:t>
      </w:r>
      <w:r w:rsidR="00B514D2">
        <w:rPr>
          <w:bCs/>
        </w:rPr>
        <w:t>n</w:t>
      </w:r>
      <w:r w:rsidR="0029503F">
        <w:rPr>
          <w:bCs/>
        </w:rPr>
        <w:t>.</w:t>
      </w:r>
      <w:r w:rsidR="00713755">
        <w:rPr>
          <w:bCs/>
        </w:rPr>
        <w:t xml:space="preserve"> </w:t>
      </w:r>
    </w:p>
    <w:p w14:paraId="0AB58C67" w14:textId="77777777" w:rsidR="00836838" w:rsidRDefault="00836838" w:rsidP="00C74FA5">
      <w:pPr>
        <w:rPr>
          <w:bCs/>
        </w:rPr>
      </w:pPr>
    </w:p>
    <w:p w14:paraId="067945AF" w14:textId="7AEA546B" w:rsidR="00836838" w:rsidRDefault="0007414E" w:rsidP="00C74FA5">
      <w:pPr>
        <w:rPr>
          <w:bCs/>
        </w:rPr>
      </w:pPr>
      <w:r w:rsidRPr="0007414E">
        <w:rPr>
          <w:bCs/>
        </w:rPr>
        <w:t>Overschrijding omgevingswaarde</w:t>
      </w:r>
    </w:p>
    <w:p w14:paraId="19FD74F1" w14:textId="62433FD0" w:rsidR="003A2FBC" w:rsidRDefault="0007414E" w:rsidP="00C74FA5">
      <w:pPr>
        <w:rPr>
          <w:bCs/>
        </w:rPr>
      </w:pPr>
      <w:r w:rsidRPr="0007414E">
        <w:rPr>
          <w:bCs/>
        </w:rPr>
        <w:t>De verplichting om programma’s bij dreigende</w:t>
      </w:r>
      <w:r w:rsidR="00057391">
        <w:rPr>
          <w:bCs/>
        </w:rPr>
        <w:t xml:space="preserve"> </w:t>
      </w:r>
      <w:r w:rsidRPr="0007414E">
        <w:rPr>
          <w:bCs/>
        </w:rPr>
        <w:t>overschrijding omgevingswaarde vast te stellen ontstaat</w:t>
      </w:r>
      <w:r w:rsidR="00057391">
        <w:rPr>
          <w:bCs/>
        </w:rPr>
        <w:t xml:space="preserve"> </w:t>
      </w:r>
      <w:r w:rsidRPr="0007414E">
        <w:rPr>
          <w:bCs/>
        </w:rPr>
        <w:t>zodra uit de monitoringsresultaten blijkt dat niet voldaan</w:t>
      </w:r>
      <w:r w:rsidR="00057391">
        <w:rPr>
          <w:bCs/>
        </w:rPr>
        <w:t xml:space="preserve"> </w:t>
      </w:r>
      <w:r w:rsidRPr="0007414E">
        <w:rPr>
          <w:bCs/>
        </w:rPr>
        <w:t>wordt of dreigt niet voldaan te worden aan de</w:t>
      </w:r>
      <w:r w:rsidR="00057391">
        <w:rPr>
          <w:bCs/>
        </w:rPr>
        <w:t xml:space="preserve"> </w:t>
      </w:r>
      <w:r w:rsidRPr="0007414E">
        <w:rPr>
          <w:bCs/>
        </w:rPr>
        <w:t>omgevingswaarde. Dit geldt ook als die</w:t>
      </w:r>
      <w:r w:rsidR="00057391">
        <w:rPr>
          <w:bCs/>
        </w:rPr>
        <w:t xml:space="preserve"> </w:t>
      </w:r>
      <w:r w:rsidRPr="0007414E">
        <w:rPr>
          <w:bCs/>
        </w:rPr>
        <w:t>monitoringsresultaten nog onder het oude recht tot</w:t>
      </w:r>
      <w:r w:rsidR="00057391">
        <w:rPr>
          <w:bCs/>
        </w:rPr>
        <w:t xml:space="preserve"> </w:t>
      </w:r>
      <w:r w:rsidRPr="0007414E">
        <w:rPr>
          <w:bCs/>
        </w:rPr>
        <w:t>stand zijn gekomen.</w:t>
      </w:r>
      <w:r w:rsidR="00B514D2">
        <w:rPr>
          <w:bCs/>
        </w:rPr>
        <w:t xml:space="preserve"> </w:t>
      </w:r>
    </w:p>
    <w:p w14:paraId="2B3BC223" w14:textId="7813A219" w:rsidR="00057391" w:rsidRDefault="00057391" w:rsidP="00C74FA5">
      <w:pPr>
        <w:rPr>
          <w:bCs/>
        </w:rPr>
      </w:pPr>
    </w:p>
    <w:p w14:paraId="243E9DEF" w14:textId="5E4967DA" w:rsidR="00057391" w:rsidRDefault="00471D6C" w:rsidP="00C74FA5">
      <w:pPr>
        <w:rPr>
          <w:bCs/>
        </w:rPr>
      </w:pPr>
      <w:r>
        <w:rPr>
          <w:bCs/>
        </w:rPr>
        <w:t>Programmatische Aanpak:</w:t>
      </w:r>
    </w:p>
    <w:p w14:paraId="2348B8F5" w14:textId="77777777" w:rsidR="000C5C86" w:rsidRDefault="00ED1179" w:rsidP="00C74FA5">
      <w:pPr>
        <w:rPr>
          <w:bCs/>
        </w:rPr>
      </w:pPr>
      <w:r>
        <w:rPr>
          <w:bCs/>
        </w:rPr>
        <w:t>Voor de programmatische aanpak zijn geen regels opgenomen in het overgangsrecht.</w:t>
      </w:r>
    </w:p>
    <w:p w14:paraId="011AB3B1" w14:textId="6B3D4CA1" w:rsidR="000C5C86" w:rsidRDefault="000C5C86" w:rsidP="00C74FA5">
      <w:pPr>
        <w:rPr>
          <w:bCs/>
        </w:rPr>
      </w:pPr>
    </w:p>
    <w:p w14:paraId="29B1A910" w14:textId="335D0CDC" w:rsidR="000C5C86" w:rsidRDefault="00934BB3" w:rsidP="00C74FA5">
      <w:pPr>
        <w:rPr>
          <w:bCs/>
        </w:rPr>
      </w:pPr>
      <w:r>
        <w:rPr>
          <w:bCs/>
        </w:rPr>
        <w:t xml:space="preserve">In een aantal </w:t>
      </w:r>
      <w:r w:rsidR="00583A21">
        <w:rPr>
          <w:bCs/>
        </w:rPr>
        <w:t xml:space="preserve">situaties kan het dus voorkomen dat </w:t>
      </w:r>
      <w:r w:rsidR="003A0701">
        <w:rPr>
          <w:bCs/>
        </w:rPr>
        <w:t xml:space="preserve">het oorspronkelijke programma </w:t>
      </w:r>
      <w:r w:rsidR="001C2F41">
        <w:rPr>
          <w:bCs/>
        </w:rPr>
        <w:t xml:space="preserve">(of equivalenten hiervan) onder het huidige recht </w:t>
      </w:r>
      <w:r w:rsidR="00AC3E64">
        <w:rPr>
          <w:bCs/>
        </w:rPr>
        <w:t xml:space="preserve">(vóór inwerkingtreding Omgevingswet) </w:t>
      </w:r>
      <w:r w:rsidR="003A0701">
        <w:rPr>
          <w:bCs/>
        </w:rPr>
        <w:t xml:space="preserve">niet conform de DSO standaard is opgesteld en dus ook niet zichtbaar </w:t>
      </w:r>
      <w:r w:rsidR="004C737E">
        <w:rPr>
          <w:bCs/>
        </w:rPr>
        <w:t xml:space="preserve">is in </w:t>
      </w:r>
      <w:r w:rsidR="00844EFD">
        <w:rPr>
          <w:bCs/>
        </w:rPr>
        <w:t>de landelijke voorziening. Aan opstellers de taak hiermee rekening te houden</w:t>
      </w:r>
      <w:r w:rsidR="00F27463">
        <w:rPr>
          <w:bCs/>
        </w:rPr>
        <w:t xml:space="preserve"> </w:t>
      </w:r>
      <w:r w:rsidR="001C2F41">
        <w:rPr>
          <w:bCs/>
        </w:rPr>
        <w:t>-indien er omgevingsdocumenten worden opgesteld die gerelateerd zijn aan oorspronkelijke programma</w:t>
      </w:r>
      <w:r w:rsidR="00890F3D">
        <w:rPr>
          <w:bCs/>
        </w:rPr>
        <w:t>’</w:t>
      </w:r>
      <w:r w:rsidR="001C2F41">
        <w:rPr>
          <w:bCs/>
        </w:rPr>
        <w:t xml:space="preserve">s </w:t>
      </w:r>
      <w:r w:rsidR="00890F3D">
        <w:rPr>
          <w:bCs/>
        </w:rPr>
        <w:t xml:space="preserve">of equivalenten hiervan- </w:t>
      </w:r>
      <w:r w:rsidR="00E01072">
        <w:rPr>
          <w:bCs/>
        </w:rPr>
        <w:t xml:space="preserve">door bijv. </w:t>
      </w:r>
      <w:r w:rsidR="00EA5D8B">
        <w:rPr>
          <w:bCs/>
        </w:rPr>
        <w:t xml:space="preserve">(tekstuele) </w:t>
      </w:r>
      <w:r w:rsidR="00E01072">
        <w:rPr>
          <w:bCs/>
        </w:rPr>
        <w:t xml:space="preserve">verwijzingen op te nemen naar </w:t>
      </w:r>
      <w:r w:rsidR="00AC3241">
        <w:rPr>
          <w:bCs/>
        </w:rPr>
        <w:t xml:space="preserve">deze </w:t>
      </w:r>
      <w:r w:rsidR="00E26FC5">
        <w:rPr>
          <w:bCs/>
        </w:rPr>
        <w:t>eerdere documenten</w:t>
      </w:r>
      <w:r w:rsidR="00363A7E">
        <w:rPr>
          <w:bCs/>
        </w:rPr>
        <w:t>.</w:t>
      </w:r>
      <w:r w:rsidR="00E26FC5">
        <w:rPr>
          <w:bCs/>
        </w:rPr>
        <w:t xml:space="preserve"> </w:t>
      </w:r>
      <w:commentRangeStart w:id="139"/>
      <w:commentRangeEnd w:id="139"/>
      <w:r w:rsidR="00EA5D8B">
        <w:rPr>
          <w:rStyle w:val="Verwijzingopmerking"/>
        </w:rPr>
        <w:commentReference w:id="139"/>
      </w:r>
    </w:p>
    <w:p w14:paraId="4121FA00" w14:textId="37EC58E2" w:rsidR="00863B4D" w:rsidRPr="00C74FA5" w:rsidRDefault="00ED1179" w:rsidP="00C74FA5">
      <w:pPr>
        <w:rPr>
          <w:bCs/>
        </w:rPr>
      </w:pPr>
      <w:r>
        <w:rPr>
          <w:bCs/>
        </w:rPr>
        <w:t xml:space="preserve"> </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