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930B" w14:textId="6D614E87" w:rsidR="00931688" w:rsidRDefault="00931688" w:rsidP="00712E49">
      <w:pPr>
        <w:pStyle w:val="Kop5"/>
      </w:pPr>
      <w:r>
        <w:t>Toelichting op de attributen en waardelijsten</w:t>
      </w:r>
    </w:p>
    <w:p w14:paraId="2DC6DA66" w14:textId="514DEB44" w:rsidR="00931688" w:rsidRDefault="00931688" w:rsidP="00712E49">
      <w:pPr>
        <w:pStyle w:val="Opsommingtekens1"/>
      </w:pPr>
      <w:r w:rsidRPr="00712E49">
        <w:rPr>
          <w:i/>
          <w:iCs/>
        </w:rPr>
        <w:t>type</w:t>
      </w:r>
      <w:r>
        <w:t xml:space="preserve">: attribuut dat aangeeft van welk type deze specifieke Gebiedsaanwijzing is. In dit geval wordt uit de gesloten waardelijst ‘TypeGebiedsaanwijzing’ altijd Externe veiligheid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40B546E2" w14:textId="50B08FD7" w:rsidR="00931688" w:rsidRDefault="00931688" w:rsidP="00712E49">
      <w:pPr>
        <w:pStyle w:val="Opsommingtekens1"/>
      </w:pPr>
      <w:r w:rsidRPr="00712E49">
        <w:rPr>
          <w:i/>
          <w:iCs/>
        </w:rPr>
        <w:lastRenderedPageBreak/>
        <w:t>naam</w:t>
      </w:r>
      <w:r>
        <w:t>: door het bevoegd gezag zelf te kiezen, er is geen waardelijst voor de naam van specifieke vormen van de Gebiedsaanwijzing Externe veiligheid. De naam mag ook dezelfde zijn als de naam van de ExterneVeiligheidgroep.</w:t>
      </w:r>
    </w:p>
    <w:p w14:paraId="056D1F0D" w14:textId="13FB3F0A" w:rsidR="00931688" w:rsidRDefault="00931688" w:rsidP="00712E49">
      <w:pPr>
        <w:pStyle w:val="Opsommingtekens1"/>
      </w:pPr>
      <w:r w:rsidRPr="00712E49">
        <w:rPr>
          <w:i/>
          <w:iCs/>
        </w:rPr>
        <w:t>groep</w:t>
      </w:r>
      <w:r>
        <w:t>: om een groot aantal verschillende het specifieke vormen van de Gebiedsaanwijzing Externe veiligheid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‘ExterneVeiligheidgroep’.</w:t>
      </w:r>
    </w:p>
    <w:p w14:paraId="464CEC1F" w14:textId="3D4A770A" w:rsidR="00931688" w:rsidRDefault="00931688" w:rsidP="00712E49">
      <w:pPr>
        <w:pStyle w:val="Opsommingtekens1"/>
      </w:pPr>
      <w:r w:rsidRPr="00712E49">
        <w:rPr>
          <w:i/>
          <w:iCs/>
        </w:rPr>
        <w:t>locatieaanduiding</w:t>
      </w:r>
      <w:r>
        <w:t>: het attribuut dat de verwijzing bevat naar de identificatie van de specifieke Locatie die bij deze specifieke vorm van de Gebiedsaanwijzing Externe veiligheid hoort én aangeeft wat de betekenis van Locatie is voor het object waar het bij hoort; in dit geval voor Externe veiligheid. Dit attribuut legt dus vast dat deze Locatie de locatie is waar deze specifieke vorm van de Gebiedsaanwijzing Externe veiligheid van toepassing is.</w:t>
      </w:r>
    </w:p>
    <w:p w14:paraId="100B3629" w14:textId="77777777" w:rsidR="00931688" w:rsidRDefault="00931688" w:rsidP="00931688"/>
    <w:p w14:paraId="19296EA8" w14:textId="77777777" w:rsidR="00931688" w:rsidRDefault="00931688" w:rsidP="00931688">
      <w:r>
        <w:t>De eerste keer dat een specifieke vorm van de Gebiedsaanwijzing Externe veiligheid in een omgevingsdocument in een Juridische regel of Tekstdeel voorkomt, wordt deze met de Gebiedsaanwijzing Externe veiligheid geannoteerd, met een verwijzing naar de Locatie die bij die Juridische regel of Tekstdeel hoort. Als vervolgens in een nieuwe Juridische regel of Tekstdeel diezelfde specifieke vorm van Externe veiligheid wordt gebruikt, wordt in die Juridische regel of Tekstdeel volstaan met een verwijzing naar het betreffende al bestaande ExterneVeiligheid-object, en wordt verwezen naar de Locatie die bij de nieuwe Juridische regel of Tekstdeel hoort. Op deze manier is van iedere afzonderlijke Juridische regel of Tekstdeel over die specifieke vorm van Externe veiligheid te zien welke Locatie er bij hoort en is ook zichtbaar welke Locaties horen bij de specifieke vorm van Externe veiligheid. Externe veiligheid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