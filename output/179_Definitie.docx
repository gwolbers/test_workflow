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7264" w14:textId="05F861F8" w:rsidR="00E33EDD" w:rsidRDefault="00E33EDD" w:rsidP="00E33EDD">
      <w:pPr>
        <w:pStyle w:val="Kop4"/>
      </w:pPr>
      <w:r>
        <w:t xml:space="preserve">Objecttype </w:t>
      </w:r>
      <w:r w:rsidRPr="00F62F31">
        <w:t>Omgevingsnorm</w:t>
      </w:r>
    </w:p>
    <w:p w14:paraId="7F1F10A9" w14:textId="5E28E84A" w:rsidR="00C71529" w:rsidRPr="003C5DB8" w:rsidRDefault="00C71529" w:rsidP="003E430E">
      <w:r>
        <w:t xml:space="preserve">Het objecttype Omgevingsnorm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