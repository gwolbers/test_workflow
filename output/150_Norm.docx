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DCD48C" w14:textId="1BA6ADBC" w:rsidR="00581854" w:rsidRDefault="00581854" w:rsidP="004845BA">
      <w:pPr>
        <w:pStyle w:val="Kop5"/>
      </w:pPr>
      <w:r>
        <w:t>Definitie</w:t>
      </w:r>
    </w:p>
    <w:p w14:paraId="59D2E2AA" w14:textId="77777777" w:rsidR="00581854" w:rsidRDefault="00581854" w:rsidP="00581854">
      <w:r>
        <w:t>Gebied dat is aangewezen door regels of beleid, gericht op het kunnen uitvoeren van mijnbouwactiviteiten.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743DD8" w14:textId="77777777" w:rsidR="000B6A57" w:rsidRDefault="000B6A57">
      <w:r>
        <w:separator/>
      </w:r>
    </w:p>
    <w:p w14:paraId="6B755192" w14:textId="77777777" w:rsidR="000B6A57" w:rsidRDefault="000B6A57"/>
  </w:endnote>
  <w:endnote w:type="continuationSeparator" w:id="0">
    <w:p w14:paraId="0D0369DE" w14:textId="77777777" w:rsidR="000B6A57" w:rsidRPr="003C450F" w:rsidRDefault="000B6A57" w:rsidP="003C450F"/>
  </w:endnote>
  <w:endnote w:type="continuationNotice" w:id="1">
    <w:p w14:paraId="5EBEDDB4" w14:textId="77777777" w:rsidR="000B6A57" w:rsidRDefault="000B6A57"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1E40A8" w14:textId="77777777" w:rsidR="000B6A57" w:rsidRPr="00B35331" w:rsidRDefault="000B6A57" w:rsidP="00577995">
      <w:pPr>
        <w:pStyle w:val="Voettekst"/>
      </w:pPr>
    </w:p>
  </w:footnote>
  <w:footnote w:type="continuationSeparator" w:id="0">
    <w:p w14:paraId="74021DC0" w14:textId="77777777" w:rsidR="000B6A57" w:rsidRDefault="000B6A57">
      <w:r>
        <w:continuationSeparator/>
      </w:r>
    </w:p>
    <w:p w14:paraId="103C3209" w14:textId="77777777" w:rsidR="000B6A57" w:rsidRDefault="000B6A57"/>
    <w:p w14:paraId="70582A4E" w14:textId="77777777" w:rsidR="000B6A57" w:rsidRDefault="000B6A57"/>
  </w:footnote>
  <w:footnote w:type="continuationNotice" w:id="1">
    <w:p w14:paraId="3D5AE1FD" w14:textId="77777777" w:rsidR="000B6A57" w:rsidRDefault="000B6A57">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36E4915" w:rsidR="004F009C" w:rsidRPr="00CA6C0C" w:rsidRDefault="004F009C" w:rsidP="00FF3E80">
          <w:r>
            <w:fldChar w:fldCharType="begin"/>
          </w:r>
          <w:r>
            <w:instrText xml:space="preserve"> SAVEDATE  \@ "d MMMM yyyy" </w:instrText>
          </w:r>
          <w:r>
            <w:fldChar w:fldCharType="separate"/>
          </w:r>
          <w:r w:rsidR="005E6CE1">
            <w:rPr>
              <w:noProof/>
            </w:rPr>
            <w:t>19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698D9368" w:rsidR="004F009C" w:rsidRPr="00CA6C0C" w:rsidRDefault="004F009C" w:rsidP="00577995">
          <w:r>
            <w:fldChar w:fldCharType="begin"/>
          </w:r>
          <w:r>
            <w:instrText xml:space="preserve"> SAVEDATE  \@ "d MMMM yyyy" </w:instrText>
          </w:r>
          <w:r>
            <w:fldChar w:fldCharType="separate"/>
          </w:r>
          <w:r w:rsidR="005E6CE1">
            <w:rPr>
              <w:noProof/>
            </w:rPr>
            <w:t>19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0D038898"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E6CE1">
      <w:rPr>
        <w:noProof/>
      </w:rPr>
      <w:t>19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A57"/>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6CE1"/>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289</cp:revision>
  <cp:lastPrinted>2019-12-11T13:49:00Z</cp:lastPrinted>
  <dcterms:created xsi:type="dcterms:W3CDTF">2019-12-19T07:04:00Z</dcterms:created>
  <dcterms:modified xsi:type="dcterms:W3CDTF">2020-06-19T11:09:00Z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