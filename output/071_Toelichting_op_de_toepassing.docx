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E2120" w14:textId="77777777" w:rsidR="00610DEF" w:rsidRDefault="00610DEF" w:rsidP="00610DEF">
      <w:pPr>
        <w:pStyle w:val="Kop5"/>
      </w:pPr>
      <w:r>
        <w:t>Toepassing presentatiemodel</w:t>
      </w:r>
    </w:p>
    <w:p w14:paraId="65A9C6E1" w14:textId="77777777" w:rsidR="00610DEF" w:rsidRDefault="00610DEF" w:rsidP="00610DEF">
      <w:r w:rsidRPr="001B2C4C">
        <w:t>Het presentatiemodel kent geen specifieke weergave voor</w:t>
      </w:r>
      <w:r>
        <w:t xml:space="preserve"> Hoofdlijn.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