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091E4" w14:textId="77777777" w:rsidR="00610DEF" w:rsidRDefault="00610DEF" w:rsidP="00610DEF">
      <w:pPr>
        <w:pStyle w:val="Kop5"/>
      </w:pPr>
      <w:r w:rsidRPr="00653254">
        <w:rPr>
          <w:noProof/>
        </w:rPr>
        <w:drawing>
          <wp:anchor distT="0" distB="0" distL="114300" distR="114300" simplePos="0" relativeHeight="251658245" behindDoc="0" locked="0" layoutInCell="1" allowOverlap="1" wp14:anchorId="3D3F8220" wp14:editId="486FDE0A">
            <wp:simplePos x="0" y="0"/>
            <wp:positionH relativeFrom="margin">
              <wp:align>left</wp:align>
            </wp:positionH>
            <wp:positionV relativeFrom="paragraph">
              <wp:posOffset>428901</wp:posOffset>
            </wp:positionV>
            <wp:extent cx="4470400" cy="1372235"/>
            <wp:effectExtent l="0" t="0" r="6350" b="0"/>
            <wp:wrapTopAndBottom/>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33587" cy="1391956"/>
                    </a:xfrm>
                    <a:prstGeom prst="rect">
                      <a:avLst/>
                    </a:prstGeom>
                  </pic:spPr>
                </pic:pic>
              </a:graphicData>
            </a:graphic>
            <wp14:sizeRelH relativeFrom="margin">
              <wp14:pctWidth>0</wp14:pctWidth>
            </wp14:sizeRelH>
            <wp14:sizeRelV relativeFrom="margin">
              <wp14:pctHeight>0</wp14:pctHeight>
            </wp14:sizeRelV>
          </wp:anchor>
        </w:drawing>
      </w:r>
      <w:r w:rsidRPr="00C04C73">
        <w:t>Norm</w:t>
      </w:r>
    </w:p>
    <w:p w14:paraId="6D49AD52" w14:textId="77777777" w:rsidR="00610DEF" w:rsidRDefault="00610DEF" w:rsidP="00610DEF">
      <w:pPr>
        <w:pStyle w:val="Figuurbijschrift"/>
      </w:pPr>
      <w:r>
        <w:t>Hoofdlijn UML diagram</w:t>
      </w:r>
    </w:p>
    <w:p w14:paraId="3E8B064B" w14:textId="77777777" w:rsidR="00610DEF" w:rsidRDefault="00610DEF" w:rsidP="00610DEF">
      <w:r>
        <w:t>Hoofdlijn kent de volgende attributen:</w:t>
      </w:r>
    </w:p>
    <w:p w14:paraId="767D4D79" w14:textId="77777777" w:rsidR="00610DEF" w:rsidRDefault="00610DEF" w:rsidP="00610DEF">
      <w:pPr>
        <w:pStyle w:val="Opsommingtekens1"/>
        <w:numPr>
          <w:ilvl w:val="0"/>
          <w:numId w:val="67"/>
        </w:numPr>
        <w:rPr>
          <w:i/>
          <w:iCs/>
        </w:rPr>
      </w:pPr>
      <w:r w:rsidRPr="004F009C">
        <w:rPr>
          <w:i/>
          <w:iCs/>
        </w:rPr>
        <w:t xml:space="preserve">identificatie: </w:t>
      </w:r>
      <w:r w:rsidRPr="004F009C">
        <w:t>de unieke identificatie waaronder elk object van dit type bekend is. Identificatie conform NEN3610. Verplicht attribuut. Komt 1 keer voor.</w:t>
      </w:r>
    </w:p>
    <w:p w14:paraId="4012202E" w14:textId="77777777" w:rsidR="00610DEF" w:rsidRDefault="00610DEF" w:rsidP="00610DEF">
      <w:pPr>
        <w:pStyle w:val="Opsommingtekens1"/>
        <w:numPr>
          <w:ilvl w:val="0"/>
          <w:numId w:val="66"/>
        </w:numPr>
      </w:pPr>
      <w:r>
        <w:rPr>
          <w:i/>
          <w:iCs/>
        </w:rPr>
        <w:t>n</w:t>
      </w:r>
      <w:r w:rsidRPr="00D058BE">
        <w:rPr>
          <w:i/>
          <w:iCs/>
        </w:rPr>
        <w:t>aam</w:t>
      </w:r>
      <w:r>
        <w:t>: de naam van de hoofdlijn. Invulbaar tekstveld. Verplicht attribuut, komt 1 keer voor.</w:t>
      </w:r>
    </w:p>
    <w:p w14:paraId="12695D0E" w14:textId="77777777" w:rsidR="00610DEF" w:rsidRDefault="00610DEF" w:rsidP="00610DEF">
      <w:pPr>
        <w:pStyle w:val="Opsommingtekens1"/>
        <w:numPr>
          <w:ilvl w:val="0"/>
          <w:numId w:val="66"/>
        </w:numPr>
      </w:pPr>
      <w:r>
        <w:rPr>
          <w:i/>
          <w:iCs/>
        </w:rPr>
        <w:t>s</w:t>
      </w:r>
      <w:r w:rsidRPr="00D058BE">
        <w:rPr>
          <w:i/>
          <w:iCs/>
        </w:rPr>
        <w:t>oort</w:t>
      </w:r>
      <w:r>
        <w:t xml:space="preserve">: het soort hoofdlijn. </w:t>
      </w:r>
      <w:r w:rsidRPr="007E41AB">
        <w:t>Invulbaar tekstveld. Verplicht attribuut, komt 1 keer voor.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34" Type="http://schemas.openxmlformats.org/officeDocument/2006/relationships/image" Target="media/image_674bd3c0666359e3281332db765f6d1d.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