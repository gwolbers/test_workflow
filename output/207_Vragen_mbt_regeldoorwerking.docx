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DB9D49" w14:textId="77777777" w:rsidR="00626EEF" w:rsidRDefault="00626EEF" w:rsidP="00626EEF">
      <w:pPr>
        <w:pStyle w:val="Kop4"/>
      </w:pPr>
      <w:r>
        <w:t>Objecttype Geometrie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