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31C90" w14:textId="240AB2C0" w:rsidR="00581854" w:rsidRDefault="00581854" w:rsidP="00DD6209">
      <w:pPr>
        <w:pStyle w:val="Kop5"/>
      </w:pPr>
      <w:r>
        <w:t>Toepassing presentatiemodel</w:t>
      </w:r>
    </w:p>
    <w:p w14:paraId="496B986E"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Verkeer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