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64D0" w14:textId="7B923641" w:rsidR="00931688" w:rsidRDefault="00931688" w:rsidP="006B2B92">
      <w:pPr>
        <w:pStyle w:val="Kop5"/>
      </w:pPr>
      <w:r>
        <w:t>Definitie</w:t>
      </w:r>
    </w:p>
    <w:p w14:paraId="4CF24A44" w14:textId="77777777" w:rsidR="00931688" w:rsidRDefault="00931688" w:rsidP="00931688">
      <w:r>
        <w:t>Gebied dat is aangewezen door regels of beleid, gericht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