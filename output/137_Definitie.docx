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02EC" w14:textId="31B54E2E" w:rsidR="00581854" w:rsidRDefault="00581854" w:rsidP="00DD6209">
      <w:pPr>
        <w:pStyle w:val="Kop5"/>
      </w:pPr>
      <w:r>
        <w:t>Toelichting op de attributen en waardelijsten</w:t>
      </w:r>
    </w:p>
    <w:p w14:paraId="6277C97C" w14:textId="106C5D34"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Ruimtelijk gebruik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28798B44" w14:textId="50491A7F" w:rsidR="00581854" w:rsidRDefault="00581854" w:rsidP="00DD6209">
      <w:pPr>
        <w:pStyle w:val="Opsommingtekens1"/>
      </w:pPr>
      <w:r w:rsidRPr="00DD6209">
        <w:rPr>
          <w:i/>
          <w:iCs/>
        </w:rPr>
        <w:t>naam</w:t>
      </w:r>
      <w:r>
        <w:t>: door het bevoegd gezag zelf te kiezen, er is geen waardelijst voor de naam van specifieke vormen van de Gebiedsaanwijzing Ruimtelijk gebruik. De naam mag ook dezelfde zijn als de naam van de RuimtelijkGebruikgroep.</w:t>
      </w:r>
    </w:p>
    <w:p w14:paraId="59E074C9" w14:textId="179C5CD1" w:rsidR="00581854" w:rsidRDefault="00581854" w:rsidP="00DD6209">
      <w:pPr>
        <w:pStyle w:val="Opsommingtekens1"/>
      </w:pPr>
      <w:r w:rsidRPr="00DD6209">
        <w:rPr>
          <w:i/>
          <w:iCs/>
        </w:rPr>
        <w:t>groep</w:t>
      </w:r>
      <w:r>
        <w:t>: om een groot aantal verschillende specifieke vormen van de Gebiedsaanwijzing Ruimtelijk gebruik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‘RuimtelijkGebruikgroep’.</w:t>
      </w:r>
    </w:p>
    <w:p w14:paraId="12ED2EFF" w14:textId="20D5EA9A"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w:t>
      </w:r>
      <w:r>
        <w:lastRenderedPageBreak/>
        <w:t>locatie is waar deze specifieke vorm van de Gebiedsaanwijzing Ruimtelijk gebruik van toepassing is.</w:t>
      </w:r>
    </w:p>
    <w:p w14:paraId="3030964C" w14:textId="77777777" w:rsidR="00581854" w:rsidRDefault="00581854" w:rsidP="00581854"/>
    <w:p w14:paraId="5302BB26" w14:textId="77777777" w:rsidR="00581854" w:rsidRDefault="00581854" w:rsidP="00581854">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vervolgens in een nieuwe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