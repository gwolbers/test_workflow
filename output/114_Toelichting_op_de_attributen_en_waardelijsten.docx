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DED26" w14:textId="6B17937B" w:rsidR="00581854" w:rsidRDefault="00581854" w:rsidP="007B050D">
      <w:pPr>
        <w:pStyle w:val="Kop5"/>
      </w:pPr>
      <w:r>
        <w:t>Toepassing presentatiemodel</w:t>
      </w:r>
    </w:p>
    <w:p w14:paraId="59EF779C"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Landschap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