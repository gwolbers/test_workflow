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24DF5" w14:textId="3CC6713E" w:rsidR="00E33EDD" w:rsidRDefault="006C2DE1" w:rsidP="00E33EDD">
      <w:pPr>
        <w:pStyle w:val="Kop3"/>
      </w:pPr>
      <w:r>
        <w:t>Specificatie van d</w:t>
      </w:r>
      <w:r w:rsidR="00E33EDD">
        <w:t>e Artikelstructuur</w:t>
      </w:r>
    </w:p>
    <w:p w14:paraId="4BB18B9F" w14:textId="286430B9" w:rsidR="00E33EDD" w:rsidRDefault="00870818" w:rsidP="004B0B3E">
      <w:pPr>
        <w:rPr>
          <w:noProof/>
        </w:rPr>
      </w:pPr>
      <w:r>
        <w:rPr>
          <w:noProof/>
        </w:rPr>
        <w:t xml:space="preserve">De </w:t>
      </w:r>
      <w:r w:rsidR="006233FC">
        <w:rPr>
          <w:noProof/>
        </w:rPr>
        <w:t>A</w:t>
      </w:r>
      <w:r>
        <w:rPr>
          <w:noProof/>
        </w:rPr>
        <w:t xml:space="preserve">rtikelstuctuur is niet van toepassing op </w:t>
      </w:r>
      <w:r w:rsidR="003D4C6E">
        <w:rPr>
          <w:noProof/>
        </w:rPr>
        <w:fldChar w:fldCharType="begin"/>
      </w:r>
      <w:r w:rsidR="003D4C6E">
        <w:rPr>
          <w:noProof/>
        </w:rPr>
        <w:instrText xml:space="preserve"> DOCVARIABLE ID01+ </w:instrText>
      </w:r>
      <w:r w:rsidR="003D4C6E">
        <w:rPr>
          <w:noProof/>
        </w:rPr>
        <w:fldChar w:fldCharType="separate"/>
      </w:r>
      <w:r w:rsidR="00B337F7">
        <w:rPr>
          <w:noProof/>
        </w:rPr>
        <w:t>het programma</w:t>
      </w:r>
      <w:r w:rsidR="003D4C6E">
        <w:rPr>
          <w:noProof/>
        </w:rPr>
        <w:fldChar w:fldCharType="end"/>
      </w:r>
      <w:r>
        <w:rPr>
          <w:noProof/>
        </w:rP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