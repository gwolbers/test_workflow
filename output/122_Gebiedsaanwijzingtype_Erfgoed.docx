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2988" w14:textId="774F1BD2" w:rsidR="0079192D" w:rsidRDefault="000038EE" w:rsidP="00532B3D">
      <w:pPr>
        <w:pStyle w:val="Kop5"/>
      </w:pPr>
      <w:r w:rsidRPr="000038EE">
        <w:rPr>
          <w:noProof/>
        </w:rPr>
        <w:drawing>
          <wp:anchor distT="0" distB="0" distL="114300" distR="114300" simplePos="0" relativeHeight="251658241" behindDoc="0" locked="0" layoutInCell="1" allowOverlap="1" wp14:anchorId="77D10467" wp14:editId="66A48740">
            <wp:simplePos x="0" y="0"/>
            <wp:positionH relativeFrom="margin">
              <wp:posOffset>39269</wp:posOffset>
            </wp:positionH>
            <wp:positionV relativeFrom="paragraph">
              <wp:posOffset>383851</wp:posOffset>
            </wp:positionV>
            <wp:extent cx="1432560" cy="2282825"/>
            <wp:effectExtent l="0" t="0" r="0" b="317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2560" cy="2282825"/>
                    </a:xfrm>
                    <a:prstGeom prst="rect">
                      <a:avLst/>
                    </a:prstGeom>
                  </pic:spPr>
                </pic:pic>
              </a:graphicData>
            </a:graphic>
            <wp14:sizeRelH relativeFrom="margin">
              <wp14:pctWidth>0</wp14:pctWidth>
            </wp14:sizeRelH>
            <wp14:sizeRelV relativeFrom="margin">
              <wp14:pctHeight>0</wp14:pctHeight>
            </wp14:sizeRelV>
          </wp:anchor>
        </w:drawing>
      </w:r>
      <w:r w:rsidR="0079192D">
        <w:t>Norm</w:t>
      </w:r>
    </w:p>
    <w:p w14:paraId="5947C01D" w14:textId="3A449F19" w:rsidR="00F86FB3" w:rsidRDefault="00831540" w:rsidP="00831540">
      <w:pPr>
        <w:pStyle w:val="Figuurbijschrift"/>
      </w:pPr>
      <w:r w:rsidRPr="00831540">
        <w:t>IMOW-afbeelding objecttype FormeleDivisie</w:t>
      </w:r>
    </w:p>
    <w:p w14:paraId="41B2F026" w14:textId="656ACB0C" w:rsidR="0079192D" w:rsidRDefault="0079192D" w:rsidP="003E430E">
      <w:r>
        <w:t>FormeleDivisie kent de volgende attributen:</w:t>
      </w:r>
    </w:p>
    <w:p w14:paraId="3AD665F3" w14:textId="1FB94B4F" w:rsidR="007946B3" w:rsidRPr="00EB1BA2" w:rsidRDefault="007946B3" w:rsidP="00EB1BA2">
      <w:pPr>
        <w:pStyle w:val="Opsommingtekens1"/>
        <w:numPr>
          <w:ilvl w:val="1"/>
          <w:numId w:val="53"/>
        </w:numPr>
        <w:rPr>
          <w:bCs/>
          <w:i/>
          <w:iCs/>
          <w:szCs w:val="26"/>
        </w:rPr>
      </w:pPr>
      <w:r w:rsidRPr="007946B3">
        <w:t>identificatie: de unieke identificatie waaronder elk object van dit type bekend is. Identificatie conform NEN3610. Verplicht attribuut. Komt 1 keer voor.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9" Type="http://schemas.openxmlformats.org/officeDocument/2006/relationships/image" Target="media/image_cbd170c17714a8eac90aa143810af6f8.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