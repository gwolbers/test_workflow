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879A4" w14:textId="2128F4FC" w:rsidR="002E6D19" w:rsidRDefault="002E6D19" w:rsidP="002E6D19">
      <w:pPr>
        <w:pStyle w:val="Kop4"/>
      </w:pPr>
      <w:r>
        <w:t>Toelichting</w:t>
      </w:r>
    </w:p>
    <w:p w14:paraId="272F6CE9" w14:textId="77777777" w:rsidR="002E6D19" w:rsidRDefault="002E6D19" w:rsidP="002E6D19">
      <w:r>
        <w:t>Een stuk tekst kan een verwijzing naar een ander tekstelement of ander document bevatten. Voorbeelden hiervan zijn:</w:t>
      </w:r>
    </w:p>
    <w:p w14:paraId="6171E283" w14:textId="339471D4" w:rsidR="002E6D19" w:rsidRDefault="002E6D19" w:rsidP="002E6D19">
      <w:pPr>
        <w:pStyle w:val="Opsommingtekens1"/>
      </w:pPr>
      <w:r>
        <w:t xml:space="preserve">de verwijzing vanuit een begrip in een </w:t>
      </w:r>
      <w:r w:rsidR="00833DCF">
        <w:t>tekst</w:t>
      </w:r>
      <w:r w:rsidR="00FD693B">
        <w:t>element</w:t>
      </w:r>
      <w:r>
        <w:t xml:space="preserve"> naar de begripsbepaling waarin dat begrip wordt gedefinieerd;</w:t>
      </w:r>
    </w:p>
    <w:p w14:paraId="5CBECCEA" w14:textId="612F937A" w:rsidR="002E6D19" w:rsidRDefault="002E6D19" w:rsidP="002E6D19">
      <w:pPr>
        <w:pStyle w:val="Opsommingtekens1"/>
      </w:pPr>
      <w:r>
        <w:t xml:space="preserve">de verwijzing vanuit een </w:t>
      </w:r>
      <w:r w:rsidR="00C80F63">
        <w:t>te</w:t>
      </w:r>
      <w:r w:rsidR="005F51B5">
        <w:t>kst</w:t>
      </w:r>
      <w:r w:rsidR="00FD693B">
        <w:t>element</w:t>
      </w:r>
      <w:r w:rsidR="005F51B5">
        <w:t xml:space="preserve"> </w:t>
      </w:r>
      <w:r>
        <w:t>naar een wettelijke bepaling.</w:t>
      </w:r>
    </w:p>
    <w:p w14:paraId="1EC81456" w14:textId="77777777" w:rsidR="002E6D19" w:rsidRDefault="002E6D19" w:rsidP="002E6D19"/>
    <w:p w14:paraId="7CC0ED39" w14:textId="70A84FE9" w:rsidR="002E6D19" w:rsidRDefault="002E6D19" w:rsidP="002E6D19">
      <w:r>
        <w:t xml:space="preserve">Het gaat hier om een simpele verwijzing; de verhouding tussen het ene tekstelement en het andere tekstelement of document is niet gekwalificeerd. Met de hier beschreven verwijzing wordt ook uitdrukkelijk niet de verwijzing vanuit een </w:t>
      </w:r>
      <w:r w:rsidR="00673F27">
        <w:t>tekst</w:t>
      </w:r>
      <w:r w:rsidR="00B05A61">
        <w:t>element</w:t>
      </w:r>
      <w:r>
        <w:t xml:space="preserve"> naar een informatieobject bedoeld.</w:t>
      </w:r>
    </w:p>
    <w:p w14:paraId="10599693" w14:textId="1D0786FD" w:rsidR="002E6D19" w:rsidRDefault="002E6D19" w:rsidP="002E6D19">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 dat kunnen omgevingsdocumenten</w:t>
      </w:r>
      <w:r w:rsidR="00993770">
        <w:t>,</w:t>
      </w:r>
      <w:r>
        <w:t xml:space="preserve"> maar ook andere typen documenten zijn). Een verwijzing kan gemaakt worden naar een tekstelement in </w:t>
      </w:r>
      <w:fldSimple w:instr=" DOCVARIABLE ID01+ ">
        <w:r w:rsidR="00B337F7">
          <w:t>het programma</w:t>
        </w:r>
      </w:fldSimple>
      <w:r>
        <w:t xml:space="preserve"> zelf, maar ook naar (tekstelement in) een ander document.</w:t>
      </w:r>
    </w:p>
    <w:p w14:paraId="57F24A69" w14:textId="581CF95E" w:rsidR="002E6D19" w:rsidRDefault="002E6D19" w:rsidP="002E6D19">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fldSimple w:instr=" DOCVARIABLE ID01+ ">
        <w:r w:rsidR="00B337F7">
          <w:t>het programma</w:t>
        </w:r>
      </w:fldSimple>
      <w:r>
        <w:t xml:space="preserve"> zonder dat daar een besluit van het bevoegd gezag aan ten grondslag ligt. Zo’n algemene verwijzing zonder specifieke versie noemen we een dynamische verwijzing. Wanneer het ongewenst is dat een wijziging in het andere document </w:t>
      </w:r>
      <w:r w:rsidR="0011742F">
        <w:t xml:space="preserve">rechtstreeks </w:t>
      </w:r>
      <w:r w:rsidR="00B8604F">
        <w:t>invloed heeft</w:t>
      </w:r>
      <w:r w:rsidR="0011742F">
        <w:t xml:space="preserve"> op</w:t>
      </w:r>
      <w:r>
        <w:t xml:space="preserve"> </w:t>
      </w:r>
      <w:fldSimple w:instr=" DOCVARIABLE ID01+ ">
        <w:r w:rsidR="00B337F7">
          <w:t>het programma</w:t>
        </w:r>
      </w:fldSimple>
      <w:r>
        <w:t xml:space="preserve"> kan een statische verwijzing worden gemaakt. Er wordt dan expliciet verwezen naar een specifieke versie van dat andere document, of meer algemeen naar de versie die geldig is op het moment van terinzageleggen van het ontwerpbesluit tot vaststelling of wijziging van </w:t>
      </w:r>
      <w:fldSimple w:instr=" DOCVARIABLE ID01+ ">
        <w:r w:rsidR="00B337F7">
          <w:t>het programma</w:t>
        </w:r>
      </w:fldSimple>
      <w:r>
        <w:t xml:space="preserve"> dan wel het moment van inwerkingtreden van dat besluit</w:t>
      </w:r>
      <w:r>
        <w:rPr>
          <w:rStyle w:val="Eindnootmarkering"/>
        </w:rPr>
        <w:endnoteReference w:id="4"/>
      </w:r>
      <w:r>
        <w:t>.</w:t>
      </w:r>
    </w:p>
    <w:p w14:paraId="051D8327" w14:textId="77777777" w:rsidR="002E6D19" w:rsidRDefault="002E6D19" w:rsidP="002E6D1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