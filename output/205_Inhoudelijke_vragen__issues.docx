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E21BC" w14:textId="2BB4BD7B" w:rsidR="00E33EDD" w:rsidRPr="00F62F31" w:rsidRDefault="00E33EDD" w:rsidP="00E33EDD">
      <w:pPr>
        <w:pStyle w:val="Kop4"/>
      </w:pPr>
      <w:r>
        <w:t>No</w:t>
      </w:r>
      <w:r w:rsidRPr="00F62F31">
        <w:t>rm</w:t>
      </w:r>
    </w:p>
    <w:p w14:paraId="448122FB" w14:textId="5CB83C58" w:rsidR="00E33EDD" w:rsidRPr="00F62F31" w:rsidRDefault="00E33EDD" w:rsidP="00E33EDD">
      <w:r w:rsidRPr="00F62F31">
        <w:t xml:space="preserve">Het besluit of </w:t>
      </w:r>
      <w:r w:rsidR="00EE7859">
        <w:t xml:space="preserve">de </w:t>
      </w:r>
      <w:r w:rsidRPr="00F62F31">
        <w:t xml:space="preserve">wijziging van </w:t>
      </w:r>
      <w:r w:rsidR="003B553F">
        <w:fldChar w:fldCharType="begin"/>
      </w:r>
      <w:r w:rsidR="003B553F">
        <w:instrText xml:space="preserve"> DOCVARIABLE ID01+ </w:instrText>
      </w:r>
      <w:r w:rsidR="003B553F">
        <w:fldChar w:fldCharType="separate"/>
      </w:r>
      <w:r w:rsidR="00B337F7">
        <w:t>het programma</w:t>
      </w:r>
      <w:r w:rsidR="003B553F">
        <w:fldChar w:fldCharType="end"/>
      </w:r>
      <w:r w:rsidRPr="00F62F31">
        <w:t xml:space="preserve"> bestaat uit </w:t>
      </w:r>
      <w:r w:rsidR="008C26AF">
        <w:t>twee</w:t>
      </w:r>
      <w:r w:rsidRPr="00F62F31">
        <w:t xml:space="preserve"> onderdelen:</w:t>
      </w:r>
    </w:p>
    <w:p w14:paraId="2927D06D" w14:textId="18DC7C94" w:rsidR="00E33EDD" w:rsidRPr="00F62F31" w:rsidRDefault="00E33EDD" w:rsidP="00F27039">
      <w:pPr>
        <w:pStyle w:val="Opsommingtekens1"/>
      </w:pPr>
      <w:r w:rsidRPr="00F62F31">
        <w:t xml:space="preserve">Deel een: </w:t>
      </w:r>
      <w:r w:rsidR="00A37BD7">
        <w:t>b</w:t>
      </w:r>
      <w:r w:rsidR="00C50BC8" w:rsidRPr="00C50BC8">
        <w:t xml:space="preserve">esluit tot vaststelling, </w:t>
      </w:r>
      <w:r w:rsidRPr="00F62F31">
        <w:t>verplicht onderdeel</w:t>
      </w:r>
      <w:r w:rsidR="00D31CAE">
        <w:rPr>
          <w:rStyle w:val="Eindnootmarkering"/>
        </w:rPr>
        <w:endnoteReference w:id="2"/>
      </w:r>
      <w:r w:rsidR="00664FC6">
        <w:t>.</w:t>
      </w:r>
    </w:p>
    <w:p w14:paraId="7773A5E2" w14:textId="69CFAAFE" w:rsidR="00E33EDD" w:rsidRPr="00F62F31" w:rsidRDefault="00E33EDD" w:rsidP="00F27039">
      <w:pPr>
        <w:pStyle w:val="Opsommingtekens1"/>
      </w:pPr>
      <w:r w:rsidRPr="00F62F31">
        <w:t>Deel twee:</w:t>
      </w:r>
      <w:r w:rsidR="00A371F5">
        <w:t xml:space="preserve"> </w:t>
      </w:r>
      <w:r w:rsidR="005D1D94">
        <w:t>(het lichaam van)</w:t>
      </w:r>
      <w:r w:rsidR="00FD3795">
        <w:t xml:space="preserve"> </w:t>
      </w:r>
      <w:r w:rsidR="003B553F">
        <w:fldChar w:fldCharType="begin"/>
      </w:r>
      <w:r w:rsidR="003B553F">
        <w:instrText xml:space="preserve"> DOCVARIABLE ID01+ </w:instrText>
      </w:r>
      <w:r w:rsidR="003B553F">
        <w:fldChar w:fldCharType="separate"/>
      </w:r>
      <w:r w:rsidR="00B337F7">
        <w:t>het programma</w:t>
      </w:r>
      <w:r w:rsidR="003B553F">
        <w:fldChar w:fldCharType="end"/>
      </w:r>
      <w:r w:rsidR="00664FC6">
        <w:t>, verplicht onderdeel</w:t>
      </w:r>
      <w:r w:rsidR="00D31CAE">
        <w:rPr>
          <w:rStyle w:val="Eindnootmarkering"/>
        </w:rPr>
        <w:endnoteReference w:id="3"/>
      </w:r>
      <w:r w:rsidR="00664FC6">
        <w:t>.</w:t>
      </w:r>
    </w:p>
    <w:p w14:paraId="765D74B5" w14:textId="77777777" w:rsidR="00F27039" w:rsidRDefault="00F27039" w:rsidP="00E33EDD"/>
    <w:p w14:paraId="34D07F2C" w14:textId="2BA8FF73" w:rsidR="00E33EDD" w:rsidRPr="00F62F31" w:rsidRDefault="00E33EDD" w:rsidP="00E33EDD">
      <w:r>
        <w:t xml:space="preserve">Aan ieder van deze </w:t>
      </w:r>
      <w:r w:rsidR="00664FC6">
        <w:t xml:space="preserve">twee </w:t>
      </w:r>
      <w:r>
        <w:t>onderdelen kunnen bijlagen worden toegevoegd.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