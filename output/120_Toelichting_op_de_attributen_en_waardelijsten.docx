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2E1B3" w14:textId="63879CE8" w:rsidR="00931688" w:rsidRDefault="00931688" w:rsidP="00620325">
      <w:pPr>
        <w:pStyle w:val="Kop5"/>
      </w:pPr>
      <w:r>
        <w:t>Norm</w:t>
      </w:r>
    </w:p>
    <w:p w14:paraId="0FE94A8D" w14:textId="77777777" w:rsidR="00931688" w:rsidRDefault="00931688" w:rsidP="00931688">
      <w:r>
        <w:t>De Gebiedsaanwijzing Bodem kent de volgende attributen:</w:t>
      </w:r>
    </w:p>
    <w:p w14:paraId="03DDB162" w14:textId="1736ED89" w:rsidR="00931688" w:rsidRPr="00767862" w:rsidRDefault="00931688" w:rsidP="00767862">
      <w:pPr>
        <w:pStyle w:val="Opsommingtekens1"/>
      </w:pPr>
      <w:r w:rsidRPr="00767862">
        <w:rPr>
          <w:i/>
          <w:iCs/>
        </w:rPr>
        <w:t>identificatie</w:t>
      </w:r>
      <w:r w:rsidRPr="00767862">
        <w:t>: de unieke identificatie waaronder elk object van dit type bekend is. Identificatie conform datatype NEN3610-ID. Verplicht attribuut. Komt 1 keer voor.</w:t>
      </w:r>
    </w:p>
    <w:p w14:paraId="6AEAABE1" w14:textId="7F686207" w:rsidR="00931688" w:rsidRPr="00767862" w:rsidRDefault="00931688" w:rsidP="00767862">
      <w:pPr>
        <w:pStyle w:val="Opsommingtekens1"/>
      </w:pPr>
      <w:r w:rsidRPr="00767862">
        <w:rPr>
          <w:i/>
          <w:iCs/>
        </w:rPr>
        <w:lastRenderedPageBreak/>
        <w:t>type</w:t>
      </w:r>
      <w:r w:rsidRPr="00767862">
        <w:t>: de soort Gebiedsaanwijzing. Te kiezen uit de gesloten waardelijst ‘TypeGebiedsaanwijzing’. In dit geval altijd Bodem. Verplicht attribuut. Komt 1 keer voor.</w:t>
      </w:r>
    </w:p>
    <w:p w14:paraId="47D0C82E" w14:textId="3DAB0FEE" w:rsidR="00931688" w:rsidRPr="00767862" w:rsidRDefault="00931688" w:rsidP="00767862">
      <w:pPr>
        <w:pStyle w:val="Opsommingtekens1"/>
      </w:pPr>
      <w:r w:rsidRPr="00767862">
        <w:rPr>
          <w:i/>
          <w:iCs/>
        </w:rPr>
        <w:t>naam</w:t>
      </w:r>
      <w:r w:rsidRPr="00767862">
        <w:t>: de naam van de specifieke vorm van de Gebiedsaanwijzing Bodem. Het bevoegd gezag is vrij in de keuze van de naam. Verplicht attribuut. Komt 1 keer voor.</w:t>
      </w:r>
    </w:p>
    <w:p w14:paraId="2F9C66DA" w14:textId="125C5D0F" w:rsidR="00931688" w:rsidRPr="00767862" w:rsidRDefault="00931688" w:rsidP="00767862">
      <w:pPr>
        <w:pStyle w:val="Opsommingtekens1"/>
      </w:pPr>
      <w:r w:rsidRPr="00767862">
        <w:rPr>
          <w:i/>
          <w:iCs/>
        </w:rPr>
        <w:t>groep</w:t>
      </w:r>
      <w:r w:rsidRPr="00767862">
        <w:t>: de categorie waartoe een specifieke vorm van de Gebiedsaanwijzing Bodem behoort. Te kiezen uit de gesloten waardelijst ‘Bodemgroep’. Verplicht attribuut. Komt 1 keer voor.</w:t>
      </w:r>
    </w:p>
    <w:p w14:paraId="1E228061" w14:textId="251A2BE2" w:rsidR="00931688" w:rsidRPr="00767862" w:rsidRDefault="00931688" w:rsidP="00767862">
      <w:pPr>
        <w:pStyle w:val="Opsommingtekens1"/>
      </w:pPr>
      <w:r w:rsidRPr="00767862">
        <w:rPr>
          <w:i/>
          <w:iCs/>
        </w:rPr>
        <w:t>locatieaanduiding</w:t>
      </w:r>
      <w:r w:rsidRPr="00767862">
        <w:t>: de verwijzing van een specifieke vorm van de Gebiedsaanwijzing Bodem naar (de identificatie van) de bijbehorende Locatie; attribuut waarmee de Locatie wordt aangeduid waar deze annotatie Bodem van toepassing is. Verplicht attribuut. De Gebiedsaanwijzing Bodem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