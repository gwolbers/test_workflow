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CCAF0" w14:textId="77777777" w:rsidR="0088470C" w:rsidRPr="000905B9" w:rsidRDefault="0088470C" w:rsidP="0088470C">
      <w:pPr>
        <w:pStyle w:val="Kop5"/>
      </w:pPr>
      <w:r w:rsidRPr="000905B9">
        <w:t>Toelichting</w:t>
      </w:r>
    </w:p>
    <w:p w14:paraId="0742034D" w14:textId="2A1D1FFA" w:rsidR="0088470C" w:rsidRDefault="0088470C" w:rsidP="0088470C">
      <w:r>
        <w:t>De tekststructuren van IMOP kennen structuurelementen</w:t>
      </w:r>
      <w:r w:rsidR="00AB7D04">
        <w:t xml:space="preserve"> en</w:t>
      </w:r>
      <w:r>
        <w:t xml:space="preserve"> elementen met inhoud. Structuurelementen zijn die elementen die de tekst structureren maar zelf geen inhoud bevatten; </w:t>
      </w:r>
      <w:r w:rsidR="00B46EB5">
        <w:t xml:space="preserve">een </w:t>
      </w:r>
      <w:r>
        <w:t xml:space="preserve">voorbeeld </w:t>
      </w:r>
      <w:r w:rsidR="00B46EB5">
        <w:t xml:space="preserve">hiervan </w:t>
      </w:r>
      <w:r>
        <w:t xml:space="preserve">is </w:t>
      </w:r>
      <w:r w:rsidR="00B46EB5">
        <w:t xml:space="preserve">de </w:t>
      </w:r>
      <w:r>
        <w:t xml:space="preserve">FormeleDivisie. Het element met inhoud is de </w:t>
      </w:r>
      <w:r>
        <w:lastRenderedPageBreak/>
        <w:t xml:space="preserve">FormeleInhoud. Voorbeelden van de inhoud zelf zijn Alinea, Tabel en Figuur. In de navolgende tekst gebruiken we 'tekstelement' als term voor de </w:t>
      </w:r>
      <w:r w:rsidR="007D5F6B">
        <w:t xml:space="preserve">twee </w:t>
      </w:r>
      <w:r>
        <w:t>element-</w:t>
      </w:r>
      <w:r w:rsidRPr="005D23C6">
        <w:t>soorten</w:t>
      </w:r>
      <w:r>
        <w:t xml:space="preserve"> tezamen.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