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3D9EA0" w14:textId="24BC9948" w:rsidR="00E33EDD" w:rsidRDefault="00E33EDD" w:rsidP="00E33EDD">
      <w:pPr>
        <w:pStyle w:val="Kop4"/>
      </w:pPr>
      <w:r>
        <w:t>Toelichting</w:t>
      </w:r>
    </w:p>
    <w:p w14:paraId="257D1FC0" w14:textId="684EE0F4" w:rsidR="00E877EE" w:rsidRDefault="00E877EE" w:rsidP="00E877EE">
      <w:r>
        <w:t xml:space="preserve">Een </w:t>
      </w:r>
      <w:fldSimple w:instr=" DOCVARIABLE ID01 ">
        <w:r w:rsidR="00B337F7">
          <w:t>programma</w:t>
        </w:r>
      </w:fldSimple>
      <w:r>
        <w:t xml:space="preserve"> heeft een vrijetekststructuur en kent </w:t>
      </w:r>
      <w:r w:rsidR="00161144">
        <w:t xml:space="preserve">in tegenstelling tot </w:t>
      </w:r>
      <w:r w:rsidR="00F822D1">
        <w:t xml:space="preserve">andere omgevingsdocumenten </w:t>
      </w:r>
      <w:r w:rsidR="00D84AF0">
        <w:t xml:space="preserve">opgebouwd in de artikelstructuur </w:t>
      </w:r>
      <w:r w:rsidR="00F822D1">
        <w:t xml:space="preserve">geen </w:t>
      </w:r>
      <w:r>
        <w:t xml:space="preserve">drie afzonderlijke besluitonderdelen </w:t>
      </w:r>
      <w:r w:rsidR="00F822D1">
        <w:t>maar slechts twee</w:t>
      </w:r>
      <w:r>
        <w:t>.</w:t>
      </w:r>
    </w:p>
    <w:p w14:paraId="36D5E526" w14:textId="3CE0B954" w:rsidR="00E877EE" w:rsidRDefault="00E877EE" w:rsidP="00E877EE">
      <w:r>
        <w:t xml:space="preserve">Voor </w:t>
      </w:r>
      <w:fldSimple w:instr=" DOCVARIABLE ID01+ ">
        <w:r w:rsidR="00B337F7">
          <w:t>het programma</w:t>
        </w:r>
      </w:fldSimple>
      <w:r w:rsidR="007536A0">
        <w:t xml:space="preserve"> </w:t>
      </w:r>
      <w:r>
        <w:t xml:space="preserve">geldt dat het bevoegd gezag de inhoud van </w:t>
      </w:r>
      <w:fldSimple w:instr=" DOCVARIABLE ID01+ ">
        <w:r w:rsidR="00B337F7">
          <w:t>het programma</w:t>
        </w:r>
      </w:fldSimple>
      <w:r w:rsidR="00125683">
        <w:t xml:space="preserve"> </w:t>
      </w:r>
      <w:r>
        <w:t xml:space="preserve">inclusief het besluit tot vaststelling (of wijziging) van </w:t>
      </w:r>
      <w:fldSimple w:instr=" DOCVARIABLE ID01+ ">
        <w:r w:rsidR="00B337F7">
          <w:t>het programma</w:t>
        </w:r>
      </w:fldSimple>
      <w:r>
        <w:t>, aanlevert via de LVBB aan het DSO.</w:t>
      </w:r>
    </w:p>
    <w:p w14:paraId="17162603" w14:textId="511ACD94" w:rsidR="00E33EDD" w:rsidRDefault="00E33EDD" w:rsidP="000B51C1">
      <w:pPr>
        <w:pStyle w:val="Kop6"/>
      </w:pPr>
      <w:r w:rsidRPr="00CE66A9">
        <w:t xml:space="preserve">Deel één: </w:t>
      </w:r>
      <w:r w:rsidR="003162C8">
        <w:t>besluit tot vaststelling</w:t>
      </w:r>
    </w:p>
    <w:p w14:paraId="1F2A3CF5" w14:textId="77C1B16C" w:rsidR="00E765E4" w:rsidRDefault="00E765E4" w:rsidP="00316451">
      <w:r w:rsidRPr="00E765E4">
        <w:t xml:space="preserve">Dit deel van het besluit bestaat uit de vaststellingsdocumenten en de motivering van het besluit tot vaststelling c.q. wijziging van </w:t>
      </w:r>
      <w:fldSimple w:instr=" DOCVARIABLE ID01+ ">
        <w:r w:rsidR="00B337F7">
          <w:t>het programma</w:t>
        </w:r>
      </w:fldSimple>
      <w:r w:rsidRPr="00E765E4">
        <w:t xml:space="preserve">. Het lijkt op een combinatie van het raadsbesluit, het raadsvoorstel, de zienswijzennota en de toelichting met bijlagen bij </w:t>
      </w:r>
      <w:r w:rsidR="0035689A">
        <w:t>de gemeentelijke structuurvisie</w:t>
      </w:r>
      <w:r w:rsidRPr="00E765E4">
        <w:t xml:space="preserve"> op basis van de Wet ruimtelijke ordening.</w:t>
      </w:r>
    </w:p>
    <w:p w14:paraId="06557197" w14:textId="77777777" w:rsidR="00316451" w:rsidRPr="00E765E4" w:rsidRDefault="00316451" w:rsidP="00B57D70"/>
    <w:p w14:paraId="73645501" w14:textId="03CBBA59" w:rsidR="00A7262C" w:rsidRDefault="00A7262C" w:rsidP="00A7262C">
      <w:r>
        <w:t xml:space="preserve">Onderstaand beschreven proces voor de vaststelling van een gemeentelijke </w:t>
      </w:r>
      <w:fldSimple w:instr=" DOCVARIABLE ID01 ">
        <w:r w:rsidR="00B337F7">
          <w:t>programma</w:t>
        </w:r>
      </w:fldSimple>
      <w:r>
        <w:t xml:space="preserve"> is min of meer vergelijkbaar met het besluit tot vaststelling van een </w:t>
      </w:r>
      <w:fldSimple w:instr=" DOCVARIABLE ID01 ">
        <w:r w:rsidR="00B337F7">
          <w:t>programma</w:t>
        </w:r>
      </w:fldSimple>
      <w:r>
        <w:t xml:space="preserve"> van een provincie of het Rijk.</w:t>
      </w:r>
    </w:p>
    <w:p w14:paraId="7A17F737" w14:textId="77777777" w:rsidR="00A7262C" w:rsidRDefault="00A7262C" w:rsidP="00A7262C"/>
    <w:p w14:paraId="327151E8" w14:textId="76725155" w:rsidR="00E765E4" w:rsidRDefault="00E765E4" w:rsidP="00316451">
      <w:r w:rsidRPr="00E765E4">
        <w:t xml:space="preserve">Dit deel begint met de vaststellingsdocumenten: de overwegingen van de gemeenteraad c.q. burgemeester en wethouders die leiden tot het nemen van het besluit, waaronder de wijze waarop met de ingekomen zienswijzen is omgegaan en het voorstel tot het nemen van dit besluit (vergelijkbaar met het raadsvoorstel en raadsbesluit tot vaststelling van </w:t>
      </w:r>
      <w:r w:rsidR="0035689A">
        <w:t>de structuurvisie</w:t>
      </w:r>
      <w:r w:rsidRPr="00E765E4">
        <w:t xml:space="preserve"> op grond van de Wet ruimtelijke ordening, inclusief de zienswijzennota). Daarna volgt de motivering: de inhoudelijke onderbouwing van het besluit. Er wordt toegelicht op welke wijze gevolg is gegeven aan </w:t>
      </w:r>
      <w:r w:rsidR="00CE5B12">
        <w:t xml:space="preserve">het beleid van andere bevoegde gezagen en </w:t>
      </w:r>
      <w:r w:rsidRPr="00E765E4">
        <w:t xml:space="preserve">de </w:t>
      </w:r>
      <w:r w:rsidR="00CE5B12">
        <w:t>inbreng van externe partijen in het participatieproces</w:t>
      </w:r>
      <w:r w:rsidRPr="00E765E4">
        <w:t xml:space="preserve">. In het geval van een wijzigingsbesluit wordt in dit deel onder andere </w:t>
      </w:r>
      <w:r w:rsidR="00CE5B12">
        <w:t xml:space="preserve">gemotiveerd </w:t>
      </w:r>
      <w:r w:rsidRPr="00E765E4">
        <w:t xml:space="preserve">op welke onderdelen </w:t>
      </w:r>
      <w:fldSimple w:instr=" DOCVARIABLE ID01+ ">
        <w:r w:rsidR="00B337F7">
          <w:t>het programma</w:t>
        </w:r>
      </w:fldSimple>
      <w:r w:rsidR="003D6E87">
        <w:t xml:space="preserve"> </w:t>
      </w:r>
      <w:r w:rsidRPr="00E765E4">
        <w:t xml:space="preserve">wordt aangepast, en wordt verwezen naar voor die wijzigingen relevant beleid uit de </w:t>
      </w:r>
      <w:fldSimple w:instr=" DOCVARIABLE ID01 ">
        <w:r w:rsidR="00B337F7">
          <w:t>programma</w:t>
        </w:r>
      </w:fldSimple>
      <w:r w:rsidR="00CE763D">
        <w:t>s</w:t>
      </w:r>
      <w:r w:rsidRPr="00E765E4">
        <w:t xml:space="preserve"> van </w:t>
      </w:r>
      <w:r w:rsidR="00CE5B12">
        <w:t>andere bevoegde gezagen</w:t>
      </w:r>
      <w:r w:rsidRPr="00E765E4">
        <w:t>.</w:t>
      </w:r>
    </w:p>
    <w:p w14:paraId="43EEEA4D" w14:textId="77777777" w:rsidR="00C77FCB" w:rsidRPr="003C5DB8" w:rsidRDefault="00C77FCB" w:rsidP="00C77FCB">
      <w:r w:rsidRPr="00E765E4">
        <w:t>Ter ondersteuning van de motivering kunnen bijlagen met onderzoeksgegevens en bescheiden bij dit eerste deel van het vaststellingsbesluit gevoegd zijn.</w:t>
      </w:r>
    </w:p>
    <w:p w14:paraId="6F470A5F" w14:textId="77777777" w:rsidR="00CD3407" w:rsidRDefault="00CD3407" w:rsidP="00316451"/>
    <w:p w14:paraId="6D2B9F31" w14:textId="194B61DC" w:rsidR="00327E1E" w:rsidRPr="00780C33" w:rsidRDefault="00E33EDD" w:rsidP="000B51C1">
      <w:pPr>
        <w:pStyle w:val="Kop6"/>
      </w:pPr>
      <w:r w:rsidRPr="00780C33">
        <w:t xml:space="preserve">Deel twee: </w:t>
      </w:r>
      <w:r w:rsidR="005738B8">
        <w:fldChar w:fldCharType="begin"/>
      </w:r>
      <w:r w:rsidR="005738B8">
        <w:instrText xml:space="preserve"> DOCVARIABLE ID01+ </w:instrText>
      </w:r>
      <w:r w:rsidR="005738B8">
        <w:fldChar w:fldCharType="separate"/>
      </w:r>
      <w:r w:rsidR="00B337F7">
        <w:t>het programma</w:t>
      </w:r>
      <w:r w:rsidR="005738B8">
        <w:fldChar w:fldCharType="end"/>
      </w:r>
    </w:p>
    <w:p w14:paraId="56457C62" w14:textId="25CCEC9D" w:rsidR="002E7239" w:rsidRDefault="002E7239" w:rsidP="002E7239">
      <w:r>
        <w:t xml:space="preserve">Dit deel van het besluit bestaat uit de </w:t>
      </w:r>
      <w:r w:rsidR="00A07048">
        <w:t>daadwerkelijke inhoud</w:t>
      </w:r>
      <w:r>
        <w:t xml:space="preserve"> van </w:t>
      </w:r>
      <w:fldSimple w:instr=" DOCVARIABLE ID01+ ">
        <w:r w:rsidR="00B337F7">
          <w:t>het programma</w:t>
        </w:r>
      </w:fldSimple>
      <w:r>
        <w:t xml:space="preserve">. Het bestaat </w:t>
      </w:r>
      <w:r w:rsidR="00183E09">
        <w:t xml:space="preserve">ook uit de </w:t>
      </w:r>
      <w:r w:rsidR="007F3084">
        <w:t xml:space="preserve">bij de tekst </w:t>
      </w:r>
      <w:r>
        <w:t xml:space="preserve">behorende </w:t>
      </w:r>
      <w:r w:rsidR="0035689A">
        <w:t>locaties</w:t>
      </w:r>
      <w:r>
        <w:t>. Bij dit tweede deel kunnen bijlagen worden gevoegd</w:t>
      </w:r>
      <w:r w:rsidR="00E61D2C">
        <w:t>.</w:t>
      </w:r>
    </w:p>
    <w:p w14:paraId="2AEA2686" w14:textId="6798E822" w:rsidR="00FD6AB5" w:rsidRDefault="002E7239" w:rsidP="002E7239">
      <w:r>
        <w:t xml:space="preserve">In het geval van een wijzigingsbesluit wordt in dit deel concreet aangegeven op welke wijze </w:t>
      </w:r>
      <w:fldSimple w:instr=" DOCVARIABLE ID01+ ">
        <w:r w:rsidR="00B337F7">
          <w:t>het programma</w:t>
        </w:r>
      </w:fldSimple>
      <w:r w:rsidR="00E61D2C">
        <w:t xml:space="preserve"> </w:t>
      </w:r>
      <w:r>
        <w:t xml:space="preserve">wordt aangepast. Aangegeven wordt welke </w:t>
      </w:r>
      <w:r w:rsidR="00E75B31">
        <w:t>tekst</w:t>
      </w:r>
      <w:r>
        <w:t xml:space="preserve">onderdelen worden toegevoegd, geschrapt, gewijzigd of vervangen door andere. Dit deel van het wijzigingsbesluit is vergelijkbaar met de wijziging van een wet of een verordening. Dit deel </w:t>
      </w:r>
      <w:r>
        <w:lastRenderedPageBreak/>
        <w:t>wordt weergegeven in ‘renvooiweergave’; een weergave waarin met visuele middelen wordt duidelijk gemaakt wat wordt toegevoegd of geschrapt.</w:t>
      </w:r>
    </w:p>
    <w:p w14:paraId="49373174" w14:textId="77777777" w:rsidR="00E33EDD" w:rsidRPr="00F62F31" w:rsidRDefault="00E33EDD" w:rsidP="00E33EDD"/>
    <w:p w14:paraId="65710F59" w14:textId="719E04A3" w:rsidR="00E33EDD" w:rsidRPr="00F62F31" w:rsidRDefault="00E33EDD" w:rsidP="00E33EDD">
      <w:r w:rsidRPr="00F62F31">
        <w:t>De besluitonderdelen zijn schematisch weer gegeven in</w:t>
      </w:r>
      <w:r w:rsidR="006B1956">
        <w:t xml:space="preserve"> </w:t>
      </w:r>
      <w:r w:rsidR="006B1956">
        <w:fldChar w:fldCharType="begin"/>
      </w:r>
      <w:r w:rsidR="006B1956">
        <w:instrText xml:space="preserve"> REF _Ref_ef0dca9e0c16ad7040898d985b42f4d8_33 \n \h </w:instrText>
      </w:r>
      <w:r w:rsidR="006B1956">
        <w:fldChar w:fldCharType="separate"/>
      </w:r>
      <w:r w:rsidR="00B337F7">
        <w:t>Figuur 4</w:t>
      </w:r>
      <w:r w:rsidR="006B1956">
        <w:fldChar w:fldCharType="end"/>
      </w:r>
      <w:r w:rsidRPr="00F62F31">
        <w:t>.</w:t>
      </w:r>
    </w:p>
    <w:p w14:paraId="3D66ABDD" w14:textId="7DEC8E7F" w:rsidR="00E33EDD" w:rsidRPr="00D91B0C" w:rsidRDefault="00A33958" w:rsidP="00D91B0C">
      <w:pPr>
        <w:pStyle w:val="Figuur"/>
      </w:pPr>
      <w:r w:rsidRPr="00A33958">
        <w:rPr>
          <w:noProof/>
        </w:rPr>
        <w:drawing>
          <wp:inline distT="0" distB="0" distL="0" distR="0" wp14:anchorId="77238CCE" wp14:editId="626A08E4">
            <wp:extent cx="2512755" cy="2714625"/>
            <wp:effectExtent l="0" t="0" r="1905"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532005" cy="2735422"/>
                    </a:xfrm>
                    <a:prstGeom prst="rect">
                      <a:avLst/>
                    </a:prstGeom>
                  </pic:spPr>
                </pic:pic>
              </a:graphicData>
            </a:graphic>
          </wp:inline>
        </w:drawing>
      </w:r>
    </w:p>
    <w:p w14:paraId="26DC11A8" w14:textId="77777777" w:rsidR="00E33EDD" w:rsidRPr="00F62F31" w:rsidRDefault="00E33EDD" w:rsidP="00E33EDD">
      <w:pPr>
        <w:pStyle w:val="Figuurbijschrift"/>
        <w:tabs>
          <w:tab w:val="clear" w:pos="1134"/>
          <w:tab w:val="num" w:pos="992"/>
        </w:tabs>
        <w:spacing w:line="259" w:lineRule="auto"/>
      </w:pPr>
      <w:bookmarkStart w:id="239" w:name="_Ref_ef0dca9e0c16ad7040898d985b42f4d8_33"/>
      <w:r w:rsidRPr="00F62F31">
        <w:t>Schematische weergave besluitonderdelen</w:t>
      </w:r>
      <w:bookmarkEnd w:id="239"/>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 Id="rId26" Type="http://schemas.openxmlformats.org/officeDocument/2006/relationships/image" Target="media/image_fd1962d0deb6e62d2b0a85dcd245dae4.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