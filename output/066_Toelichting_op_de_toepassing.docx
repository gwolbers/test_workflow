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91B57" w14:textId="421526CD" w:rsidR="00931688" w:rsidRDefault="00931688" w:rsidP="00FA631D">
      <w:pPr>
        <w:pStyle w:val="Kop4"/>
      </w:pPr>
      <w:r>
        <w:t>Gebiedsaanwijzingtype Bodem</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