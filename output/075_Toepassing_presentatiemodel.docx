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78E9F" w14:textId="0178E42F" w:rsidR="006729FF" w:rsidRDefault="006729FF" w:rsidP="006729FF">
      <w:pPr>
        <w:pStyle w:val="Kop5"/>
      </w:pPr>
      <w:r>
        <w:t>Toepassing presentatiemodel</w:t>
      </w:r>
    </w:p>
    <w:p w14:paraId="0F874D58" w14:textId="7BC42CD6" w:rsidR="006729FF" w:rsidRDefault="006729FF" w:rsidP="006729FF">
      <w:r w:rsidRPr="00D25769">
        <w:t xml:space="preserve">Het presentatiemodel </w:t>
      </w:r>
      <w:r>
        <w:t xml:space="preserve">kent </w:t>
      </w:r>
      <w:r w:rsidRPr="00D25769">
        <w:t xml:space="preserve">geen specifieke </w:t>
      </w:r>
      <w:r>
        <w:t>presentatie</w:t>
      </w:r>
      <w:r w:rsidRPr="00D25769">
        <w:t xml:space="preserve"> </w:t>
      </w:r>
      <w:r>
        <w:t xml:space="preserve">van </w:t>
      </w:r>
      <w:r w:rsidRPr="00D25769">
        <w:t>Locatie</w:t>
      </w:r>
      <w:r>
        <w:t>, althans niet zonder annoteren met de hierna beschreven inhoudelijke IMOW-objecten</w:t>
      </w:r>
      <w:r w:rsidRPr="00D2576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