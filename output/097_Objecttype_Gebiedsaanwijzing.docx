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F818D" w14:textId="45B48EC8" w:rsidR="002334A1" w:rsidRDefault="002334A1" w:rsidP="00517CEB">
      <w:pPr>
        <w:pStyle w:val="Kop5"/>
      </w:pPr>
      <w:r>
        <w:t>Toepassing presentatiemodel</w:t>
      </w:r>
    </w:p>
    <w:p w14:paraId="09D90854" w14:textId="5FC31765" w:rsidR="002334A1" w:rsidRDefault="002334A1" w:rsidP="003E430E">
      <w:r w:rsidRPr="002334A1">
        <w:t>Het presentatiemodel geeft regels voor de presentatie van tekst in omgevingsdocumenten. Die regels gelden ook voor Vrijetekst.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