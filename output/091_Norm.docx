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958B" w14:textId="78321B27" w:rsidR="00581854" w:rsidRDefault="00581854" w:rsidP="004845BA">
      <w:pPr>
        <w:pStyle w:val="Kop5"/>
      </w:pPr>
      <w:r>
        <w:t>Toepassing presentatiemodel</w:t>
      </w:r>
    </w:p>
    <w:p w14:paraId="26D0E8A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Mijnbouw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