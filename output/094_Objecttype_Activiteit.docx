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35B3" w14:textId="1E81DEDA" w:rsidR="00CE7E18" w:rsidRDefault="00E33EDD" w:rsidP="00FE6B0E">
      <w:pPr>
        <w:pStyle w:val="Kop4"/>
      </w:pPr>
      <w:r>
        <w:t>Objecttype Juridische regel</w:t>
      </w:r>
    </w:p>
    <w:p w14:paraId="5E4B1CB2" w14:textId="5C71451D" w:rsidR="00FE6B0E" w:rsidRPr="00FE6B0E" w:rsidRDefault="00FE6B0E" w:rsidP="00127D62">
      <w:r w:rsidRPr="00FE6B0E">
        <w:t xml:space="preserve">Het objecttype Juridische regel is niet van toepassing op </w:t>
      </w:r>
      <w:r w:rsidR="002F5B68">
        <w:fldChar w:fldCharType="begin"/>
      </w:r>
      <w:r w:rsidR="002F5B68">
        <w:instrText xml:space="preserve"> DOCVARIABLE ID01+ </w:instrText>
      </w:r>
      <w:r w:rsidR="002F5B68">
        <w:fldChar w:fldCharType="separate"/>
      </w:r>
      <w:r w:rsidR="00B337F7">
        <w:t>het programma</w:t>
      </w:r>
      <w:r w:rsidR="002F5B68">
        <w:fldChar w:fldCharType="end"/>
      </w:r>
      <w:r w:rsidR="00790EA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