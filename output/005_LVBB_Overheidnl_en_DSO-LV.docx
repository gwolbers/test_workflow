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4CD58" w14:textId="145BEF71" w:rsidR="00EF3E27" w:rsidRDefault="00193DB2" w:rsidP="00FD1EE6">
      <w:pPr>
        <w:pStyle w:val="Kop5"/>
      </w:pPr>
      <w:r>
        <w:t>Toelichting op de toepassing</w:t>
      </w:r>
    </w:p>
    <w:p w14:paraId="41276DE3" w14:textId="77777777" w:rsidR="00EA110D" w:rsidRDefault="008D7F78" w:rsidP="00BE0E5A">
      <w:r w:rsidRPr="00BE0E5A">
        <w:t>FormeleDivisie is de STOP/TPOD-term voor de kleinste verwijsbare eenheid van ordening en informatie in een tekst met vrijetekststructuur en kan een verzameling van (lager gelegen) FormeleDivisie- en/of FormeleInhoud-objecten bevatten. Om de hierin beschreven informatie volledig en in de juiste volgorde te ontsluiten wordt een 1-op-1-verwijzing opgenomen tussen de tekst aan de OP-kant en de annotaties en locaties aan de OW-kant.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