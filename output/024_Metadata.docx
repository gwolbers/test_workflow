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9EAA5" w14:textId="5CDD9CE0" w:rsidR="00E33EDD" w:rsidRDefault="00E33EDD" w:rsidP="00E33EDD">
      <w:pPr>
        <w:pStyle w:val="Kop4"/>
      </w:pPr>
      <w:r w:rsidRPr="006E2990">
        <w:t>Objecttype</w:t>
      </w:r>
      <w:r>
        <w:t xml:space="preserve"> Regeltekst</w:t>
      </w:r>
    </w:p>
    <w:p w14:paraId="1B962C28" w14:textId="76479EF0" w:rsidR="004900AC" w:rsidRPr="003C5DB8" w:rsidRDefault="004900AC" w:rsidP="003E430E">
      <w:r>
        <w:t xml:space="preserve">Het objecttype Regeltekst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