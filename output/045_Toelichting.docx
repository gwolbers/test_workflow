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145C6" w14:textId="348071E8" w:rsidR="00931688" w:rsidRPr="00D777D7" w:rsidRDefault="00931688" w:rsidP="006B2B92">
      <w:pPr>
        <w:pStyle w:val="Kop5"/>
      </w:pPr>
      <w:r w:rsidRPr="00D777D7">
        <w:lastRenderedPageBreak/>
        <w:t>Toelichting op de attributen en waardelijsten</w:t>
      </w:r>
    </w:p>
    <w:p w14:paraId="454EAE85" w14:textId="3689A435" w:rsidR="00931688" w:rsidRPr="00D777D7" w:rsidRDefault="00931688" w:rsidP="00D777D7">
      <w:pPr>
        <w:pStyle w:val="Opsommingtekens1"/>
      </w:pPr>
      <w:r w:rsidRPr="006B2B92">
        <w:rPr>
          <w:i/>
          <w:iCs/>
        </w:rPr>
        <w:t>type</w:t>
      </w:r>
      <w:r w:rsidRPr="00D777D7">
        <w:t xml:space="preserve">: attribuut dat aangeeft van welk type deze specifieke Gebiedsaanwijzing is. In dit geval wordt uit de gesloten waardelijst ‘TypeGebiedsaanwijzing’ altijd Erfgoed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rsidRPr="00D777D7">
        <w:t>.</w:t>
      </w:r>
    </w:p>
    <w:p w14:paraId="768A0C3D" w14:textId="404D1756" w:rsidR="00931688" w:rsidRPr="00D777D7" w:rsidRDefault="00931688" w:rsidP="00D777D7">
      <w:pPr>
        <w:pStyle w:val="Opsommingtekens1"/>
      </w:pPr>
      <w:r w:rsidRPr="006B2B92">
        <w:rPr>
          <w:i/>
          <w:iCs/>
        </w:rPr>
        <w:t>naam</w:t>
      </w:r>
      <w:r w:rsidRPr="00D777D7">
        <w:t>: door het bevoegd gezag zelf te kiezen, er is geen waardelijst voor de naam van specifieke vormen van de Gebiedsaanwijzing Erfgoed. De naam mag ook dezelfde zijn als de naam van de Erfgoedgroep.</w:t>
      </w:r>
    </w:p>
    <w:p w14:paraId="29047DE4" w14:textId="52D787DF" w:rsidR="00931688" w:rsidRPr="00D777D7" w:rsidRDefault="00931688" w:rsidP="00D777D7">
      <w:pPr>
        <w:pStyle w:val="Opsommingtekens1"/>
      </w:pPr>
      <w:r w:rsidRPr="006B2B92">
        <w:rPr>
          <w:i/>
          <w:iCs/>
        </w:rPr>
        <w:t>groep</w:t>
      </w:r>
      <w:r w:rsidRPr="00D777D7">
        <w:t>: om een groot aantal verschillende specifieke vormen van de Gebiedsaanwijzing Erfgoed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‘Erfgoedgroep’.</w:t>
      </w:r>
    </w:p>
    <w:p w14:paraId="2C5E65E0" w14:textId="31845F23" w:rsidR="00931688" w:rsidRPr="00D777D7" w:rsidRDefault="00931688" w:rsidP="00D777D7">
      <w:pPr>
        <w:pStyle w:val="Opsommingtekens1"/>
      </w:pPr>
      <w:r w:rsidRPr="006B2B92">
        <w:rPr>
          <w:i/>
          <w:iCs/>
        </w:rPr>
        <w:t>locatieaanduiding</w:t>
      </w:r>
      <w:r w:rsidRPr="00D777D7">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3C77183E" w14:textId="77777777" w:rsidR="00931688" w:rsidRDefault="00931688" w:rsidP="00931688"/>
    <w:p w14:paraId="3FE9E282" w14:textId="77777777" w:rsidR="00931688" w:rsidRDefault="00931688" w:rsidP="00931688">
      <w:r>
        <w:t>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Als vervolgens in een nieuwe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