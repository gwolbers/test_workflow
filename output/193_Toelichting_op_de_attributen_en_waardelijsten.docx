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1F2C8" w14:textId="79173ECD" w:rsidR="0088470C" w:rsidRDefault="0088470C" w:rsidP="0088470C">
      <w:pPr>
        <w:pStyle w:val="Kop3"/>
      </w:pPr>
      <w:r>
        <w:t xml:space="preserve">Specificatie van de Vrijetekststructuur voor </w:t>
      </w:r>
      <w:fldSimple w:instr=" DOCVARIABLE ID01+ ">
        <w:r w:rsidR="00B337F7">
          <w:t>het programma</w:t>
        </w:r>
      </w:fldSimple>
    </w:p>
    <w:p w14:paraId="06ABBCF3" w14:textId="738F797D" w:rsidR="0088470C" w:rsidRPr="004059E8" w:rsidRDefault="0088470C" w:rsidP="0088470C">
      <w:r w:rsidRPr="00F36254">
        <w:t xml:space="preserve">Zoals in paragraaf </w:t>
      </w:r>
      <w:r w:rsidR="00FB56B6">
        <w:fldChar w:fldCharType="begin"/>
      </w:r>
      <w:r w:rsidR="00FB56B6">
        <w:instrText xml:space="preserve"> REF _Ref_fa2e18f200db390ec3cbed06df03e346_38 \r \h </w:instrText>
      </w:r>
      <w:r w:rsidR="00FB56B6">
        <w:fldChar w:fldCharType="separate"/>
      </w:r>
      <w:r w:rsidR="00B337F7">
        <w:t>5.1</w:t>
      </w:r>
      <w:r w:rsidR="00FB56B6">
        <w:fldChar w:fldCharType="end"/>
      </w:r>
      <w:r w:rsidR="00FB56B6">
        <w:t xml:space="preserve"> </w:t>
      </w:r>
      <w:r w:rsidRPr="00F36254">
        <w:t>is beschreven is de Vrijetekststructuur de tekststructuur voor juridisch authentieke documenten waarvan het lichaam van de regeling geen artikelen bevat, zoals de omgevingsvisie, het projectbesluit en de reactieve interventie.</w:t>
      </w:r>
      <w:r>
        <w:t xml:space="preserve"> De Vrijetekststructuur kent specificaties voor het lichaam van tekst met Vrijetekststructuur en specificaties voor de overige onderdelen, oftewel die onderdelen die niet tot het lichaam behoren. Die worden in de navolgende paragrafen beschreven.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