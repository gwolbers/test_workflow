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ED37A" w14:textId="53FBF0F1" w:rsidR="00E33EDD" w:rsidRPr="00F62F31" w:rsidRDefault="00E33EDD" w:rsidP="00E33EDD">
      <w:pPr>
        <w:pStyle w:val="Kop3"/>
      </w:pPr>
      <w:r w:rsidRPr="00F62F31">
        <w:t>Leeswijzer</w:t>
      </w:r>
    </w:p>
    <w:p w14:paraId="30BDE1CA" w14:textId="77777777" w:rsidR="00A85A46" w:rsidRDefault="0051608E" w:rsidP="00E33EDD">
      <w:r>
        <w:t xml:space="preserve">Dit document is in twee delen </w:t>
      </w:r>
      <w:r w:rsidR="00686661">
        <w:t xml:space="preserve">verdeeld. </w:t>
      </w:r>
      <w:r w:rsidR="006C7DA7">
        <w:t>Deel A</w:t>
      </w:r>
      <w:r w:rsidR="00686661">
        <w:t xml:space="preserve"> b</w:t>
      </w:r>
      <w:r w:rsidR="001C4F6D">
        <w:t>e</w:t>
      </w:r>
      <w:r w:rsidR="00686661">
        <w:t xml:space="preserve">schrijft de uitgangspunten voor de modellering. In dit eerste hoofdstuk zijn de </w:t>
      </w:r>
      <w:r w:rsidR="00E33EDD" w:rsidRPr="00F62F31">
        <w:t>doelstellingen van de Omgevingswet</w:t>
      </w:r>
      <w:r w:rsidR="006C7DA7">
        <w:t xml:space="preserve"> en DSO-LV en de werking van</w:t>
      </w:r>
      <w:r w:rsidR="006F1497">
        <w:t xml:space="preserve"> LVBB</w:t>
      </w:r>
      <w:r w:rsidR="00E33EDD" w:rsidRPr="00F62F31">
        <w:t xml:space="preserve"> en </w:t>
      </w:r>
      <w:r w:rsidR="006C7DA7">
        <w:t>overhe</w:t>
      </w:r>
      <w:r w:rsidR="003D0D1F">
        <w:t>i</w:t>
      </w:r>
      <w:r w:rsidR="006C7DA7">
        <w:t xml:space="preserve">d.nl </w:t>
      </w:r>
      <w:r w:rsidR="00E33EDD" w:rsidRPr="00F62F31">
        <w:t xml:space="preserve">op hoofdlijnen toegelicht. Daarmee is het bredere kader en het doel van het TPOD geschetst. </w:t>
      </w:r>
    </w:p>
    <w:p w14:paraId="3044EE25" w14:textId="6F6130BB" w:rsidR="00A85A46" w:rsidRDefault="00686661" w:rsidP="00E33EDD">
      <w:r>
        <w:t xml:space="preserve">Hoofdstuk </w:t>
      </w:r>
      <w:r>
        <w:fldChar w:fldCharType="begin"/>
      </w:r>
      <w:r>
        <w:instrText xml:space="preserve"> REF _Ref_38dda9f60685066aa09c932945271314_8 \r \h </w:instrText>
      </w:r>
      <w:r>
        <w:fldChar w:fldCharType="separate"/>
      </w:r>
      <w:r w:rsidR="00B337F7">
        <w:t>2</w:t>
      </w:r>
      <w:r>
        <w:fldChar w:fldCharType="end"/>
      </w:r>
      <w:r>
        <w:t xml:space="preserve"> beschrijft de juridische, inhoudelijke en procedurele aspecten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6E1F2D">
        <w:t xml:space="preserve"> en andere instrumenten die op </w:t>
      </w:r>
      <w:r w:rsidR="002F5B68">
        <w:fldChar w:fldCharType="begin"/>
      </w:r>
      <w:r w:rsidR="002F5B68">
        <w:instrText xml:space="preserve"> DOCVAR</w:instrText>
      </w:r>
      <w:r w:rsidR="002F5B68">
        <w:instrText xml:space="preserve">IABLE ID01+ </w:instrText>
      </w:r>
      <w:r w:rsidR="002F5B68">
        <w:fldChar w:fldCharType="separate"/>
      </w:r>
      <w:r w:rsidR="00B337F7">
        <w:t>het programma</w:t>
      </w:r>
      <w:r w:rsidR="002F5B68">
        <w:fldChar w:fldCharType="end"/>
      </w:r>
      <w:r w:rsidR="006E1F2D">
        <w:t xml:space="preserve"> inwerken. Ook de overgangsfase na inwerkingtreden van de Omgevingswet komt aan de orde. </w:t>
      </w:r>
    </w:p>
    <w:p w14:paraId="008079E6" w14:textId="7F81704A" w:rsidR="00686661" w:rsidRDefault="006E1F2D" w:rsidP="00E33EDD">
      <w:r>
        <w:t xml:space="preserve">Hoofdstuk </w:t>
      </w:r>
      <w:r w:rsidR="00385C10">
        <w:fldChar w:fldCharType="begin"/>
      </w:r>
      <w:r w:rsidR="00385C10">
        <w:instrText xml:space="preserve"> REF _Ref_0fc539ce7788701f4677fc31845a0534_16 \r \h </w:instrText>
      </w:r>
      <w:r w:rsidR="00385C10">
        <w:fldChar w:fldCharType="separate"/>
      </w:r>
      <w:r w:rsidR="00B337F7">
        <w:t>3</w:t>
      </w:r>
      <w:r w:rsidR="00385C10">
        <w:fldChar w:fldCharType="end"/>
      </w:r>
      <w:r>
        <w:t xml:space="preserve"> gaat in op de belangrijkste uitgangspunten voor de toepassingsprofielen. Ingegaan wordt op het proces van totstandkoming en bekendmaking, het verschil tussen </w:t>
      </w:r>
      <w:r w:rsidR="006A616C">
        <w:t>omgevingsdocument</w:t>
      </w:r>
      <w:r w:rsidR="001D4F3D">
        <w:t>en</w:t>
      </w:r>
      <w:r>
        <w:t xml:space="preserve"> met en </w:t>
      </w:r>
      <w:r w:rsidR="006A616C">
        <w:t>omgevingsdocument</w:t>
      </w:r>
      <w:r w:rsidR="001D4F3D">
        <w:t>en</w:t>
      </w:r>
      <w:r>
        <w:t xml:space="preserve"> zonder regels, het verschil tussen een initieel besluit, een wijzigingsbesluit en de geconsolideerde </w:t>
      </w:r>
      <w:r w:rsidR="005645D0">
        <w:t>Regeling</w:t>
      </w:r>
      <w:r>
        <w:t xml:space="preserve">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D61D8F">
        <w:t>; daarna worden de hoofdlijnen van annoteren, waardelijsten en presentatiemodel toegelicht.</w:t>
      </w:r>
    </w:p>
    <w:p w14:paraId="2EDC3BB7" w14:textId="77777777" w:rsidR="00EF7DFF" w:rsidRDefault="00EF7DFF" w:rsidP="00E33EDD"/>
    <w:p w14:paraId="23952DB3" w14:textId="66021842" w:rsidR="007F609E" w:rsidRDefault="00D61D8F" w:rsidP="006C7DA7">
      <w:r>
        <w:lastRenderedPageBreak/>
        <w:t xml:space="preserve">Deel B is volledig gewijd aan de modellering van </w:t>
      </w:r>
      <w:r w:rsidR="002F5B68">
        <w:fldChar w:fldCharType="begin"/>
      </w:r>
      <w:r w:rsidR="002F5B68">
        <w:instrText xml:space="preserve"> DOCVARIABLE ID01+ </w:instrText>
      </w:r>
      <w:r w:rsidR="002F5B68">
        <w:fldChar w:fldCharType="separate"/>
      </w:r>
      <w:r w:rsidR="00B337F7">
        <w:t>het programma</w:t>
      </w:r>
      <w:r w:rsidR="002F5B68">
        <w:fldChar w:fldCharType="end"/>
      </w:r>
      <w:r>
        <w:t xml:space="preserve">. Hoofdstuk </w:t>
      </w:r>
      <w:r w:rsidR="00DF3332">
        <w:fldChar w:fldCharType="begin"/>
      </w:r>
      <w:r w:rsidR="00DF3332">
        <w:instrText xml:space="preserve"> REF _Ref_911fd86bc80dfc563dd195cb6dc94f28_31 \r \h </w:instrText>
      </w:r>
      <w:r w:rsidR="00DF3332">
        <w:fldChar w:fldCharType="separate"/>
      </w:r>
      <w:r w:rsidR="00B337F7">
        <w:t>B4</w:t>
      </w:r>
      <w:r w:rsidR="00DF3332">
        <w:fldChar w:fldCharType="end"/>
      </w:r>
      <w:r w:rsidR="007F609E">
        <w:t xml:space="preserve"> </w:t>
      </w:r>
      <w:r w:rsidR="0098026B">
        <w:t xml:space="preserve">beschrijft de besluitonderdelen waaruit een besluit tot vaststelling of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8D34EF">
        <w:t xml:space="preserve"> </w:t>
      </w:r>
      <w:r w:rsidR="0098026B">
        <w:t xml:space="preserve">bestaat en </w:t>
      </w:r>
      <w:r w:rsidR="00C958A7">
        <w:t xml:space="preserve">het verschil tussen de actuele geldende versie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C958A7">
        <w:t xml:space="preserve"> en de geconsolideerde versie daarvan.</w:t>
      </w:r>
    </w:p>
    <w:p w14:paraId="511C2173" w14:textId="0F4927C4" w:rsidR="008514C7" w:rsidRDefault="00C958A7" w:rsidP="006C7DA7">
      <w:r>
        <w:t xml:space="preserve">In hoofdstuk </w:t>
      </w:r>
      <w:r w:rsidR="00DF7F92">
        <w:fldChar w:fldCharType="begin"/>
      </w:r>
      <w:r w:rsidR="00DF7F92">
        <w:instrText xml:space="preserve"> REF _Ref_8a073bcac94f6e5180b84d507c12cf54_37 \r \h </w:instrText>
      </w:r>
      <w:r w:rsidR="00DF7F92">
        <w:fldChar w:fldCharType="separate"/>
      </w:r>
      <w:r w:rsidR="00B337F7">
        <w:t>B5</w:t>
      </w:r>
      <w:r w:rsidR="00DF7F92">
        <w:fldChar w:fldCharType="end"/>
      </w:r>
      <w:r>
        <w:t xml:space="preserve"> </w:t>
      </w:r>
      <w:r w:rsidR="00EF7DFF">
        <w:t>wordt het tekstmodel beschreven</w:t>
      </w:r>
      <w:r w:rsidR="00776286">
        <w:t xml:space="preserve"> en de toepassing daarvan op </w:t>
      </w:r>
      <w:r w:rsidR="002F5B68">
        <w:fldChar w:fldCharType="begin"/>
      </w:r>
      <w:r w:rsidR="002F5B68">
        <w:instrText xml:space="preserve"> DOCVARIABLE ID01+ </w:instrText>
      </w:r>
      <w:r w:rsidR="002F5B68">
        <w:fldChar w:fldCharType="separate"/>
      </w:r>
      <w:r w:rsidR="00B337F7">
        <w:t>het programma</w:t>
      </w:r>
      <w:r w:rsidR="002F5B68">
        <w:fldChar w:fldCharType="end"/>
      </w:r>
      <w:r w:rsidR="00776286">
        <w:t xml:space="preserve">. </w:t>
      </w:r>
    </w:p>
    <w:p w14:paraId="17A350AB" w14:textId="21612EA3" w:rsidR="006C7DA7" w:rsidRDefault="001449AF" w:rsidP="006C7DA7">
      <w:r>
        <w:t xml:space="preserve">Hoofdstuk </w:t>
      </w:r>
      <w:r w:rsidR="00C5171B">
        <w:fldChar w:fldCharType="begin"/>
      </w:r>
      <w:r w:rsidR="00C5171B">
        <w:instrText xml:space="preserve"> REF _Ref_379777d6fc719e5efce58a4eb56cad9f_53 \r \h </w:instrText>
      </w:r>
      <w:r w:rsidR="00C5171B">
        <w:fldChar w:fldCharType="separate"/>
      </w:r>
      <w:r w:rsidR="00B337F7">
        <w:t>B6</w:t>
      </w:r>
      <w:r w:rsidR="00C5171B">
        <w:fldChar w:fldCharType="end"/>
      </w:r>
      <w:r>
        <w:t xml:space="preserve"> </w:t>
      </w:r>
      <w:r w:rsidR="000251B8">
        <w:t xml:space="preserve">bevat een beschrijving </w:t>
      </w:r>
      <w:r w:rsidR="00AA0EBF">
        <w:t>IMOW</w:t>
      </w:r>
      <w:r w:rsidR="00ED2B7F">
        <w:t xml:space="preserve">. Na een inleiding op het </w:t>
      </w:r>
      <w:r w:rsidR="00AA0EBF">
        <w:t xml:space="preserve">model </w:t>
      </w:r>
      <w:r w:rsidR="00B22857">
        <w:t xml:space="preserve">wordt </w:t>
      </w:r>
      <w:r w:rsidR="00AA0EBF">
        <w:t>het IMOW-UML-klassediagram</w:t>
      </w:r>
      <w:r w:rsidR="00B22857">
        <w:t xml:space="preserve"> toegelicht evenals de toepassing </w:t>
      </w:r>
      <w:r w:rsidR="00330829">
        <w:t>hiervan in</w:t>
      </w:r>
      <w:r w:rsidR="0052316F">
        <w:t xml:space="preserve"> </w:t>
      </w:r>
      <w:r w:rsidR="006A616C">
        <w:t>omgevingsdocument</w:t>
      </w:r>
      <w:r w:rsidR="001D4F3D">
        <w:t>en</w:t>
      </w:r>
      <w:r w:rsidR="00EB4164">
        <w:t xml:space="preserve">. </w:t>
      </w:r>
      <w:r w:rsidR="00EF3303">
        <w:t xml:space="preserve">In paragraaf </w:t>
      </w:r>
      <w:r w:rsidR="00DE3E02">
        <w:fldChar w:fldCharType="begin"/>
      </w:r>
      <w:r w:rsidR="00DE3E02">
        <w:instrText xml:space="preserve"> REF _Ref_3c5eadf25515f5074d7710205d0f9cc9_62 \r \h </w:instrText>
      </w:r>
      <w:r w:rsidR="00DE3E02">
        <w:fldChar w:fldCharType="separate"/>
      </w:r>
      <w:r w:rsidR="00B337F7">
        <w:t>B6.4</w:t>
      </w:r>
      <w:r w:rsidR="00DE3E02">
        <w:fldChar w:fldCharType="end"/>
      </w:r>
      <w:r w:rsidR="005B72F1">
        <w:t xml:space="preserve"> </w:t>
      </w:r>
      <w:r w:rsidR="00EB4164">
        <w:t>word</w:t>
      </w:r>
      <w:r w:rsidR="00F06A98">
        <w:t>t</w:t>
      </w:r>
      <w:r w:rsidR="00EB4164">
        <w:t xml:space="preserve"> gedetailleerd </w:t>
      </w:r>
      <w:r w:rsidR="00F06A98">
        <w:t xml:space="preserve">toegelicht hoe het annoteren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F06A98">
        <w:t xml:space="preserve"> met IMOW-objecten </w:t>
      </w:r>
      <w:r w:rsidR="00AD4D83">
        <w:t>wordt toegepast.</w:t>
      </w:r>
    </w:p>
    <w:p w14:paraId="135C7E67" w14:textId="77777777" w:rsidR="00D14F00" w:rsidRDefault="00D14F00" w:rsidP="006C7DA7"/>
    <w:p w14:paraId="1AB70AEA" w14:textId="1DEB2C95" w:rsidR="00E33EDD" w:rsidRPr="00F62F31" w:rsidRDefault="00E33EDD" w:rsidP="00E33EDD">
      <w:r w:rsidRPr="00F62F31">
        <w:t>De TPOD</w:t>
      </w:r>
      <w:r w:rsidR="000B51C1">
        <w:t>’</w:t>
      </w:r>
      <w:r w:rsidRPr="00F62F31">
        <w:t xml:space="preserve">s voor alle </w:t>
      </w:r>
      <w:r w:rsidR="006A616C">
        <w:t>omgevingsdocument</w:t>
      </w:r>
      <w:r w:rsidR="001D4F3D">
        <w:t>en</w:t>
      </w:r>
      <w:r w:rsidRPr="00F62F31">
        <w:t xml:space="preserve"> volgen dezelfde structuur en indeling, om de vergelijkbaarheid van de tekstblokken en het beheer daarvan nu en in de toekomst zo eenvoudig mogelijk te maken. Het kan zijn dat een paragraaf niet van toepassing is voor een bepaalde TPOD. In dat geval wordt dat ook in de betreffende paragraaf aangegeven.</w:t>
      </w:r>
    </w:p>
    <w:p w14:paraId="7B2A82E1" w14:textId="77777777" w:rsidR="00E33EDD" w:rsidRPr="00F62F31" w:rsidRDefault="00E33EDD" w:rsidP="00E33EDD"/>
    <w:p w14:paraId="28EBE3B5" w14:textId="0E2D4A26" w:rsidR="00E33EDD" w:rsidRDefault="00E33EDD" w:rsidP="00E33EDD">
      <w:r w:rsidRPr="00F62F31">
        <w:t xml:space="preserve">Dit toepassingsprofiel stelt een aantal (overwegend technische en structurerende) normen voor het opstellen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F62F31">
        <w:t xml:space="preserve">. Voorbeelden daarvan zijn het aantal besluitonderdelen waaruit een besluit tot wijziging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Pr="00F62F31">
        <w:t xml:space="preserve"> moet bestaan, de eigenschappen die nodig zijn om een bepaalde annotatie vast te leggen en de manier waarop de relatie tussen tekst en </w:t>
      </w:r>
      <w:r w:rsidR="00CD6158">
        <w:t>locatie</w:t>
      </w:r>
      <w:r w:rsidRPr="00F62F31">
        <w:t xml:space="preserve">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w:t>
      </w:r>
      <w:r w:rsidRPr="00F62F31">
        <w:t>.</w:t>
      </w:r>
      <w:r w:rsidR="00CA45B0">
        <w:t xml:space="preserve"> Het gaat hier om de functionele normen uit de standaard, niet om juridische normen die regels stellen</w:t>
      </w:r>
      <w:r w:rsidR="00D1707F">
        <w:t xml:space="preserve"> of om beleid</w:t>
      </w:r>
      <w:r w:rsidR="00CA45B0">
        <w:t>.</w:t>
      </w:r>
    </w:p>
    <w:p w14:paraId="1C349ABD" w14:textId="77777777" w:rsidR="00520D94" w:rsidRDefault="00520D94" w:rsidP="00E33EDD"/>
    <w:p w14:paraId="00D02337" w14:textId="7373E123" w:rsidR="00617DE6" w:rsidRPr="00F62F31" w:rsidRDefault="00617DE6" w:rsidP="00E33EDD">
      <w:r w:rsidRPr="00024EC5">
        <w:t xml:space="preserve">In de STOP/TPOD-standaard komen begrippen voor die specifiek zijn voor de standaard en eenduidig gebruikt en uitgelegd moeten worden. Daarom is een lijst opgesteld met die begrippen en hun definities, waar nodig aangevuld met een toelichting en/of voorbeelden. Deze lijst geldt voor alle onderdelen van de standaard en is daarom in een separaat document opgenomen. In </w:t>
      </w:r>
      <w:r w:rsidR="00161BA3">
        <w:fldChar w:fldCharType="begin"/>
      </w:r>
      <w:r w:rsidR="00161BA3">
        <w:instrText xml:space="preserve"> REF _Ref_cc82b9efa586205bf3265f47a017222e_203 \r \h </w:instrText>
      </w:r>
      <w:r w:rsidR="00161BA3">
        <w:fldChar w:fldCharType="separate"/>
      </w:r>
      <w:r w:rsidR="00B337F7">
        <w:t>CBijlage 1</w:t>
      </w:r>
      <w:r w:rsidR="00161BA3">
        <w:fldChar w:fldCharType="end"/>
      </w:r>
      <w:r w:rsidR="00161BA3">
        <w:t xml:space="preserve"> </w:t>
      </w:r>
      <w:r w:rsidRPr="00024EC5">
        <w:t>staat een verwijzing naar deze lijst.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